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5846A9C" w14:textId="77777777" w:rsidTr="001B668C">
        <w:trPr>
          <w:trHeight w:hRule="exact" w:val="2269"/>
        </w:trPr>
        <w:tc>
          <w:tcPr>
            <w:tcW w:w="9360" w:type="dxa"/>
            <w:tcMar>
              <w:top w:w="0" w:type="dxa"/>
              <w:bottom w:w="0" w:type="dxa"/>
            </w:tcMar>
          </w:tcPr>
          <w:p w14:paraId="06FE7739" w14:textId="584F2063" w:rsidR="00692703" w:rsidRPr="001B668C" w:rsidRDefault="001B668C" w:rsidP="00913946">
            <w:pPr>
              <w:pStyle w:val="Title"/>
              <w:rPr>
                <w:sz w:val="52"/>
                <w:szCs w:val="52"/>
              </w:rPr>
            </w:pPr>
            <w:r w:rsidRPr="001B668C">
              <w:rPr>
                <w:b/>
                <w:bCs/>
                <w:color w:val="404040" w:themeColor="text1" w:themeTint="BF"/>
                <w:sz w:val="52"/>
                <w:szCs w:val="52"/>
              </w:rPr>
              <w:t>Hari prasath</w:t>
            </w:r>
            <w:r w:rsidR="00692703" w:rsidRPr="001B668C">
              <w:rPr>
                <w:b/>
                <w:bCs/>
                <w:sz w:val="52"/>
                <w:szCs w:val="52"/>
              </w:rPr>
              <w:t xml:space="preserve"> </w:t>
            </w:r>
            <w:r w:rsidRPr="001B668C">
              <w:rPr>
                <w:rStyle w:val="IntenseEmphasis"/>
                <w:b w:val="0"/>
                <w:bCs/>
                <w:color w:val="A6A6A6" w:themeColor="background1" w:themeShade="A6"/>
                <w:sz w:val="52"/>
                <w:szCs w:val="52"/>
              </w:rPr>
              <w:t>Chandrasekaran</w:t>
            </w:r>
          </w:p>
          <w:p w14:paraId="6B30707D" w14:textId="34A6170E" w:rsidR="00692703" w:rsidRPr="00CF1A49" w:rsidRDefault="001B668C" w:rsidP="00913946">
            <w:pPr>
              <w:pStyle w:val="ContactInfo"/>
              <w:contextualSpacing w:val="0"/>
            </w:pPr>
            <w:r>
              <w:t>Udumalpet,</w:t>
            </w:r>
            <w:r w:rsidR="00974FB9">
              <w:t xml:space="preserve"> </w:t>
            </w:r>
            <w:r>
              <w:t>Tamil nadu</w:t>
            </w:r>
            <w:r w:rsidR="00692703" w:rsidRPr="00CF1A49">
              <w:t xml:space="preserve"> </w:t>
            </w:r>
            <w:sdt>
              <w:sdtPr>
                <w:alias w:val="Divider dot:"/>
                <w:tag w:val="Divider dot:"/>
                <w:id w:val="-1459182552"/>
                <w:placeholder>
                  <w:docPart w:val="335BC7D9C2534C098C12473FA913EED5"/>
                </w:placeholder>
                <w:temporary/>
                <w:showingPlcHdr/>
                <w15:appearance w15:val="hidden"/>
              </w:sdtPr>
              <w:sdtEndPr/>
              <w:sdtContent>
                <w:r w:rsidR="00692703" w:rsidRPr="00CF1A49">
                  <w:t>·</w:t>
                </w:r>
              </w:sdtContent>
            </w:sdt>
            <w:r w:rsidR="00692703" w:rsidRPr="00CF1A49">
              <w:t xml:space="preserve"> </w:t>
            </w:r>
            <w:r>
              <w:t>+91-9943898769</w:t>
            </w:r>
          </w:p>
          <w:p w14:paraId="3C5860C0" w14:textId="47ED5293" w:rsidR="00692703" w:rsidRPr="00CF1A49" w:rsidRDefault="001B668C" w:rsidP="00913946">
            <w:pPr>
              <w:pStyle w:val="ContactInfoEmphasis"/>
              <w:contextualSpacing w:val="0"/>
            </w:pPr>
            <w:r w:rsidRPr="001B668C">
              <w:t>hari47htcbr@gmail.com</w:t>
            </w:r>
            <w:r w:rsidR="00692703" w:rsidRPr="00CF1A49">
              <w:t xml:space="preserve"> </w:t>
            </w:r>
            <w:sdt>
              <w:sdtPr>
                <w:alias w:val="Divider dot:"/>
                <w:tag w:val="Divider dot:"/>
                <w:id w:val="2000459528"/>
                <w:placeholder>
                  <w:docPart w:val="F7F0955ABDE247B89E65F2B45FB9F403"/>
                </w:placeholder>
                <w:temporary/>
                <w:showingPlcHdr/>
                <w15:appearance w15:val="hidden"/>
              </w:sdtPr>
              <w:sdtEndPr/>
              <w:sdtContent>
                <w:r w:rsidR="00692703" w:rsidRPr="00CF1A49">
                  <w:t>·</w:t>
                </w:r>
              </w:sdtContent>
            </w:sdt>
            <w:r w:rsidR="00692703" w:rsidRPr="00CF1A49">
              <w:t xml:space="preserve"> </w:t>
            </w:r>
            <w:hyperlink r:id="rId7" w:history="1">
              <w:r w:rsidRPr="001B668C">
                <w:rPr>
                  <w:b w:val="0"/>
                  <w:color w:val="0000FF"/>
                  <w:u w:val="single"/>
                </w:rPr>
                <w:t>Hari prasath | LinkedIn</w:t>
              </w:r>
            </w:hyperlink>
            <w:sdt>
              <w:sdtPr>
                <w:alias w:val="Divider dot:"/>
                <w:tag w:val="Divider dot:"/>
                <w:id w:val="759871761"/>
                <w:placeholder>
                  <w:docPart w:val="7A8454BAC4FE4E82BEDDDBE0A13E7CD1"/>
                </w:placeholder>
                <w:temporary/>
                <w:showingPlcHdr/>
                <w15:appearance w15:val="hidden"/>
              </w:sdtPr>
              <w:sdtEndPr/>
              <w:sdtContent>
                <w:r w:rsidR="00692703" w:rsidRPr="00CF1A49">
                  <w:t>·</w:t>
                </w:r>
              </w:sdtContent>
            </w:sdt>
          </w:p>
        </w:tc>
      </w:tr>
      <w:tr w:rsidR="009571D8" w:rsidRPr="00CF1A49" w14:paraId="24B4640C" w14:textId="77777777" w:rsidTr="00692703">
        <w:tc>
          <w:tcPr>
            <w:tcW w:w="9360" w:type="dxa"/>
            <w:tcMar>
              <w:top w:w="432" w:type="dxa"/>
            </w:tcMar>
          </w:tcPr>
          <w:p w14:paraId="63FAB9BD" w14:textId="423FB367" w:rsidR="001755A8" w:rsidRPr="00CF1A49" w:rsidRDefault="007345C6" w:rsidP="00913946">
            <w:pPr>
              <w:contextualSpacing w:val="0"/>
            </w:pPr>
            <w:r>
              <w:t>Embedded Software Engineer with 3+ years of experience in Industrial and Home Automation, Automotive domain as well as Embedded RT Linux.</w:t>
            </w:r>
          </w:p>
        </w:tc>
      </w:tr>
    </w:tbl>
    <w:p w14:paraId="376EF8C7" w14:textId="77777777" w:rsidR="004E01EB" w:rsidRPr="00CF1A49" w:rsidRDefault="00F840E3" w:rsidP="004E01EB">
      <w:pPr>
        <w:pStyle w:val="Heading1"/>
      </w:pPr>
      <w:sdt>
        <w:sdtPr>
          <w:alias w:val="Experience:"/>
          <w:tag w:val="Experience:"/>
          <w:id w:val="-1983300934"/>
          <w:placeholder>
            <w:docPart w:val="E59861F4F6C0415097B589F870A4855B"/>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2891B53" w14:textId="77777777" w:rsidTr="00D66A52">
        <w:tc>
          <w:tcPr>
            <w:tcW w:w="9355" w:type="dxa"/>
          </w:tcPr>
          <w:p w14:paraId="374AAAA8" w14:textId="6C740256" w:rsidR="001D0BF1" w:rsidRPr="00CF1A49" w:rsidRDefault="007345C6" w:rsidP="001D0BF1">
            <w:pPr>
              <w:pStyle w:val="Heading3"/>
              <w:contextualSpacing w:val="0"/>
              <w:outlineLvl w:val="2"/>
            </w:pPr>
            <w:r>
              <w:t>July 2021</w:t>
            </w:r>
            <w:r w:rsidR="001D0BF1" w:rsidRPr="00CF1A49">
              <w:t xml:space="preserve"> – </w:t>
            </w:r>
            <w:r>
              <w:t>Till date</w:t>
            </w:r>
          </w:p>
          <w:p w14:paraId="4681C9FE" w14:textId="18BEC2F4" w:rsidR="001D0BF1" w:rsidRPr="00CF1A49" w:rsidRDefault="007345C6" w:rsidP="001D0BF1">
            <w:pPr>
              <w:pStyle w:val="Heading2"/>
              <w:contextualSpacing w:val="0"/>
              <w:outlineLvl w:val="1"/>
            </w:pPr>
            <w:r>
              <w:t>Embedded software engineer</w:t>
            </w:r>
            <w:r w:rsidR="001D0BF1" w:rsidRPr="00CF1A49">
              <w:t xml:space="preserve">, </w:t>
            </w:r>
            <w:r>
              <w:rPr>
                <w:rStyle w:val="SubtleReference"/>
              </w:rPr>
              <w:t>Kalycito infotech,</w:t>
            </w:r>
            <w:r w:rsidR="00974FB9">
              <w:rPr>
                <w:rStyle w:val="SubtleReference"/>
              </w:rPr>
              <w:t xml:space="preserve"> </w:t>
            </w:r>
            <w:r>
              <w:rPr>
                <w:rStyle w:val="SubtleReference"/>
              </w:rPr>
              <w:t>Coimbatore</w:t>
            </w:r>
          </w:p>
          <w:p w14:paraId="7C2F02BE" w14:textId="423F419F" w:rsidR="001E3120" w:rsidRPr="00CF1A49" w:rsidRDefault="007345C6" w:rsidP="001D0BF1">
            <w:pPr>
              <w:contextualSpacing w:val="0"/>
            </w:pPr>
            <w:r>
              <w:t xml:space="preserve">Working in customer project as Developer and </w:t>
            </w:r>
            <w:r w:rsidR="009E3619">
              <w:t xml:space="preserve">took additional responsibility as </w:t>
            </w:r>
            <w:r>
              <w:t>SPOC for maintaining</w:t>
            </w:r>
            <w:r w:rsidR="009E3619">
              <w:t xml:space="preserve"> the</w:t>
            </w:r>
            <w:r>
              <w:t xml:space="preserve"> quality of Automation </w:t>
            </w:r>
            <w:proofErr w:type="spellStart"/>
            <w:r>
              <w:t>TestCase</w:t>
            </w:r>
            <w:proofErr w:type="spellEnd"/>
            <w:r>
              <w:t xml:space="preserve"> based on Python framework.</w:t>
            </w:r>
          </w:p>
        </w:tc>
      </w:tr>
      <w:tr w:rsidR="00F61DF9" w:rsidRPr="00CF1A49" w14:paraId="47C71857" w14:textId="77777777" w:rsidTr="00F61DF9">
        <w:tc>
          <w:tcPr>
            <w:tcW w:w="9355" w:type="dxa"/>
            <w:tcMar>
              <w:top w:w="216" w:type="dxa"/>
            </w:tcMar>
          </w:tcPr>
          <w:p w14:paraId="50EA12FF" w14:textId="1F85677F" w:rsidR="00F61DF9" w:rsidRPr="00CF1A49" w:rsidRDefault="009E3619" w:rsidP="00F61DF9">
            <w:pPr>
              <w:pStyle w:val="Heading3"/>
              <w:contextualSpacing w:val="0"/>
              <w:outlineLvl w:val="2"/>
            </w:pPr>
            <w:r>
              <w:t>February 2018</w:t>
            </w:r>
            <w:r w:rsidR="00F61DF9" w:rsidRPr="00CF1A49">
              <w:t xml:space="preserve"> – </w:t>
            </w:r>
            <w:r>
              <w:t>august 2020</w:t>
            </w:r>
          </w:p>
          <w:p w14:paraId="3EE7A44B" w14:textId="0F8CCE44" w:rsidR="00F61DF9" w:rsidRPr="00CF1A49" w:rsidRDefault="007345C6" w:rsidP="00F61DF9">
            <w:pPr>
              <w:pStyle w:val="Heading2"/>
              <w:contextualSpacing w:val="0"/>
              <w:outlineLvl w:val="1"/>
            </w:pPr>
            <w:r>
              <w:t>embedded software engineer</w:t>
            </w:r>
            <w:r w:rsidR="00F61DF9" w:rsidRPr="00CF1A49">
              <w:t xml:space="preserve">, </w:t>
            </w:r>
            <w:r>
              <w:rPr>
                <w:rStyle w:val="SubtleReference"/>
              </w:rPr>
              <w:t>new qbitronics</w:t>
            </w:r>
          </w:p>
          <w:p w14:paraId="57969B0D" w14:textId="0E13AC7B" w:rsidR="00F61DF9" w:rsidRDefault="009E3619" w:rsidP="00F61DF9">
            <w:r>
              <w:t>Worked as Developer and acted as SPOC between client and development team from requirement collection to Project delivery. Handled Software Integration in some projects.</w:t>
            </w:r>
          </w:p>
        </w:tc>
      </w:tr>
    </w:tbl>
    <w:sdt>
      <w:sdtPr>
        <w:alias w:val="Education:"/>
        <w:tag w:val="Education:"/>
        <w:id w:val="-1908763273"/>
        <w:placeholder>
          <w:docPart w:val="7CF2ACE269EA4DCE9B91D290FCDA5548"/>
        </w:placeholder>
        <w:temporary/>
        <w:showingPlcHdr/>
        <w15:appearance w15:val="hidden"/>
      </w:sdtPr>
      <w:sdtEndPr/>
      <w:sdtContent>
        <w:p w14:paraId="3BFD9A8C"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BA0FC57" w14:textId="77777777" w:rsidTr="00D66A52">
        <w:tc>
          <w:tcPr>
            <w:tcW w:w="9355" w:type="dxa"/>
          </w:tcPr>
          <w:p w14:paraId="0B1EB7A4" w14:textId="0D876D40" w:rsidR="001D0BF1" w:rsidRPr="00CF1A49" w:rsidRDefault="009C0B08" w:rsidP="001D0BF1">
            <w:pPr>
              <w:pStyle w:val="Heading3"/>
              <w:contextualSpacing w:val="0"/>
              <w:outlineLvl w:val="2"/>
            </w:pPr>
            <w:r>
              <w:t>april</w:t>
            </w:r>
            <w:r w:rsidR="001D0BF1" w:rsidRPr="00CF1A49">
              <w:t xml:space="preserve"> </w:t>
            </w:r>
            <w:r>
              <w:t>2016</w:t>
            </w:r>
          </w:p>
          <w:p w14:paraId="3477CCB2" w14:textId="3DC5DF0F" w:rsidR="001D0BF1" w:rsidRPr="00CF1A49" w:rsidRDefault="009C0B08" w:rsidP="001D0BF1">
            <w:pPr>
              <w:pStyle w:val="Heading2"/>
              <w:contextualSpacing w:val="0"/>
              <w:outlineLvl w:val="1"/>
            </w:pPr>
            <w:r>
              <w:t>B.e electronics and communication engineering</w:t>
            </w:r>
            <w:r w:rsidR="001D0BF1" w:rsidRPr="00CF1A49">
              <w:t xml:space="preserve">, </w:t>
            </w:r>
            <w:r>
              <w:rPr>
                <w:rStyle w:val="SubtleReference"/>
              </w:rPr>
              <w:t>akshaya college of engineering and technology</w:t>
            </w:r>
          </w:p>
          <w:p w14:paraId="0EEAE844" w14:textId="77777777" w:rsidR="007538DC" w:rsidRDefault="009C0B08" w:rsidP="007538DC">
            <w:pPr>
              <w:contextualSpacing w:val="0"/>
            </w:pPr>
            <w:r>
              <w:t>CGPA – 6.78</w:t>
            </w:r>
          </w:p>
          <w:p w14:paraId="72F49264" w14:textId="32BB6885" w:rsidR="009C0B08" w:rsidRPr="00CF1A49" w:rsidRDefault="009C0B08" w:rsidP="007538DC">
            <w:pPr>
              <w:contextualSpacing w:val="0"/>
            </w:pPr>
            <w:r>
              <w:t>Class – First</w:t>
            </w:r>
          </w:p>
        </w:tc>
      </w:tr>
      <w:tr w:rsidR="00F61DF9" w:rsidRPr="00CF1A49" w14:paraId="5B4541D2" w14:textId="77777777" w:rsidTr="00952A53">
        <w:trPr>
          <w:trHeight w:val="2921"/>
        </w:trPr>
        <w:tc>
          <w:tcPr>
            <w:tcW w:w="9355" w:type="dxa"/>
            <w:tcMar>
              <w:top w:w="216" w:type="dxa"/>
            </w:tcMar>
          </w:tcPr>
          <w:p w14:paraId="59FD72BD" w14:textId="77777777" w:rsidR="00F61DF9" w:rsidRPr="00CF1A49" w:rsidRDefault="00F840E3" w:rsidP="00F61DF9">
            <w:pPr>
              <w:pStyle w:val="Heading3"/>
              <w:contextualSpacing w:val="0"/>
              <w:outlineLvl w:val="2"/>
            </w:pPr>
            <w:sdt>
              <w:sdtPr>
                <w:alias w:val="Enter month of school 2:"/>
                <w:tag w:val="Enter month of school 2:"/>
                <w:id w:val="-699555678"/>
                <w:placeholder>
                  <w:docPart w:val="387719761F2B4466A1D98C92B1F9C3E5"/>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4C3029FF0B214F00A896688A794BE53D"/>
                </w:placeholder>
                <w:temporary/>
                <w:showingPlcHdr/>
                <w15:appearance w15:val="hidden"/>
              </w:sdtPr>
              <w:sdtEndPr/>
              <w:sdtContent>
                <w:r w:rsidR="00F61DF9" w:rsidRPr="00CF1A49">
                  <w:t>Year</w:t>
                </w:r>
              </w:sdtContent>
            </w:sdt>
          </w:p>
          <w:p w14:paraId="6B27B465" w14:textId="77777777" w:rsidR="00F61DF9" w:rsidRPr="00CF1A49" w:rsidRDefault="00F840E3" w:rsidP="00F61DF9">
            <w:pPr>
              <w:pStyle w:val="Heading2"/>
              <w:contextualSpacing w:val="0"/>
              <w:outlineLvl w:val="1"/>
            </w:pPr>
            <w:sdt>
              <w:sdtPr>
                <w:alias w:val="Enter degree title 2:"/>
                <w:tag w:val="Enter degree title 2:"/>
                <w:id w:val="-736860556"/>
                <w:placeholder>
                  <w:docPart w:val="6B2DB9880FCC4941A61F315B1E1E14BB"/>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0CF04CB9A16741729E02147A3CA944EE"/>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83E75502FBD14D3798B80698F7E8A360"/>
              </w:placeholder>
              <w:temporary/>
              <w:showingPlcHdr/>
              <w15:appearance w15:val="hidden"/>
            </w:sdtPr>
            <w:sdtEndPr/>
            <w:sdtContent>
              <w:p w14:paraId="77D3E41C" w14:textId="77777777" w:rsidR="00F61DF9" w:rsidRDefault="00F61DF9" w:rsidP="00F61DF9">
                <w:r w:rsidRPr="00CF1A49">
                  <w:t>It’s okay to brag about your GPA, awards, and honors. Feel free to summarize your coursework too.</w:t>
                </w:r>
              </w:p>
            </w:sdtContent>
          </w:sdt>
          <w:p w14:paraId="4E6D63C5" w14:textId="77777777" w:rsidR="009C0B08" w:rsidRDefault="009C0B08" w:rsidP="009C0B08">
            <w:pPr>
              <w:pStyle w:val="Heading3"/>
              <w:contextualSpacing w:val="0"/>
              <w:outlineLvl w:val="2"/>
            </w:pPr>
          </w:p>
          <w:p w14:paraId="058B3D03" w14:textId="2B2891C8" w:rsidR="009C0B08" w:rsidRPr="00CF1A49" w:rsidRDefault="009C0B08" w:rsidP="009C0B08">
            <w:pPr>
              <w:pStyle w:val="Heading3"/>
              <w:contextualSpacing w:val="0"/>
              <w:outlineLvl w:val="2"/>
            </w:pPr>
            <w:sdt>
              <w:sdtPr>
                <w:alias w:val="Enter month of school 2:"/>
                <w:tag w:val="Enter month of school 2:"/>
                <w:id w:val="767900343"/>
                <w:placeholder>
                  <w:docPart w:val="7B7D9888209145F482709C992915A825"/>
                </w:placeholder>
                <w:temporary/>
                <w:showingPlcHdr/>
                <w15:appearance w15:val="hidden"/>
              </w:sdtPr>
              <w:sdtContent>
                <w:r w:rsidRPr="00CF1A49">
                  <w:t>Month</w:t>
                </w:r>
              </w:sdtContent>
            </w:sdt>
            <w:r w:rsidRPr="00CF1A49">
              <w:t xml:space="preserve"> </w:t>
            </w:r>
            <w:sdt>
              <w:sdtPr>
                <w:alias w:val="Enter year of school 2:"/>
                <w:tag w:val="Enter year of school 2:"/>
                <w:id w:val="-866369432"/>
                <w:placeholder>
                  <w:docPart w:val="874B3F81616748A19D6038DCD6D5703C"/>
                </w:placeholder>
                <w:temporary/>
                <w:showingPlcHdr/>
                <w15:appearance w15:val="hidden"/>
              </w:sdtPr>
              <w:sdtContent>
                <w:r w:rsidRPr="00CF1A49">
                  <w:t>Year</w:t>
                </w:r>
              </w:sdtContent>
            </w:sdt>
          </w:p>
          <w:p w14:paraId="49B05B8E" w14:textId="77777777" w:rsidR="009C0B08" w:rsidRPr="00CF1A49" w:rsidRDefault="009C0B08" w:rsidP="009C0B08">
            <w:pPr>
              <w:pStyle w:val="Heading2"/>
              <w:contextualSpacing w:val="0"/>
              <w:outlineLvl w:val="1"/>
            </w:pPr>
            <w:sdt>
              <w:sdtPr>
                <w:alias w:val="Enter degree title 2:"/>
                <w:tag w:val="Enter degree title 2:"/>
                <w:id w:val="638842838"/>
                <w:placeholder>
                  <w:docPart w:val="4A0A302EF929430BA30D009EC2FCEEFE"/>
                </w:placeholder>
                <w:temporary/>
                <w:showingPlcHdr/>
                <w15:appearance w15:val="hidden"/>
              </w:sdtPr>
              <w:sdtContent>
                <w:r w:rsidRPr="00CF1A49">
                  <w:t>Degree Title</w:t>
                </w:r>
              </w:sdtContent>
            </w:sdt>
            <w:r w:rsidRPr="00CF1A49">
              <w:t xml:space="preserve">, </w:t>
            </w:r>
            <w:sdt>
              <w:sdtPr>
                <w:rPr>
                  <w:rStyle w:val="SubtleReference"/>
                </w:rPr>
                <w:alias w:val="Enter school 2:"/>
                <w:tag w:val="Enter school 2:"/>
                <w:id w:val="671917294"/>
                <w:placeholder>
                  <w:docPart w:val="9C7E63947039426EB88CF4D5637CB789"/>
                </w:placeholder>
                <w:temporary/>
                <w:showingPlcHdr/>
                <w15:appearance w15:val="hidden"/>
              </w:sdtPr>
              <w:sdtEndPr>
                <w:rPr>
                  <w:rStyle w:val="DefaultParagraphFont"/>
                  <w:b/>
                  <w:smallCaps w:val="0"/>
                  <w:color w:val="1D824C" w:themeColor="accent1"/>
                </w:rPr>
              </w:sdtEndPr>
              <w:sdtContent>
                <w:r w:rsidRPr="00CF1A49">
                  <w:rPr>
                    <w:rStyle w:val="SubtleReference"/>
                  </w:rPr>
                  <w:t>School</w:t>
                </w:r>
              </w:sdtContent>
            </w:sdt>
          </w:p>
          <w:sdt>
            <w:sdtPr>
              <w:alias w:val="Enter education details 2:"/>
              <w:tag w:val="Enter education details 2:"/>
              <w:id w:val="-1755961636"/>
              <w:placeholder>
                <w:docPart w:val="E5DD0DE9EF42490FB88B2DC4E8CEB281"/>
              </w:placeholder>
              <w:temporary/>
              <w:showingPlcHdr/>
              <w15:appearance w15:val="hidden"/>
            </w:sdtPr>
            <w:sdtContent>
              <w:p w14:paraId="6D406A92" w14:textId="0DB52AA9" w:rsidR="009C0B08" w:rsidRDefault="009C0B08" w:rsidP="009C0B08">
                <w:r w:rsidRPr="00CF1A49">
                  <w:t>It’s okay to brag about your GPA, awards, and honors. Feel free to summarize your coursework too.</w:t>
                </w:r>
              </w:p>
            </w:sdtContent>
          </w:sdt>
        </w:tc>
      </w:tr>
    </w:tbl>
    <w:sdt>
      <w:sdtPr>
        <w:alias w:val="Skills:"/>
        <w:tag w:val="Skills:"/>
        <w:id w:val="-1392877668"/>
        <w:placeholder>
          <w:docPart w:val="E91E79E990F649568109C2C4B187E071"/>
        </w:placeholder>
        <w:temporary/>
        <w:showingPlcHdr/>
        <w15:appearance w15:val="hidden"/>
      </w:sdtPr>
      <w:sdtEndPr/>
      <w:sdtContent>
        <w:p w14:paraId="0AFB0CF4"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306EFF2" w14:textId="77777777" w:rsidTr="00CF1A49">
        <w:tc>
          <w:tcPr>
            <w:tcW w:w="4675" w:type="dxa"/>
          </w:tcPr>
          <w:sdt>
            <w:sdtPr>
              <w:alias w:val="Enter skills 1:"/>
              <w:tag w:val="Enter skills 1:"/>
              <w:id w:val="250322692"/>
              <w:placeholder>
                <w:docPart w:val="11D2880D16A64BAAA19D3FA392FC2EF1"/>
              </w:placeholder>
              <w:temporary/>
              <w:showingPlcHdr/>
              <w15:appearance w15:val="hidden"/>
            </w:sdtPr>
            <w:sdtEndPr/>
            <w:sdtContent>
              <w:p w14:paraId="5C2CA330"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9E0D3B8973BF4075A4EC0E5926DB2C9E"/>
              </w:placeholder>
              <w:temporary/>
              <w:showingPlcHdr/>
              <w15:appearance w15:val="hidden"/>
            </w:sdtPr>
            <w:sdtEndPr/>
            <w:sdtContent>
              <w:p w14:paraId="377D4B45"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D614B760D96E43D19234F2B3C67B481B"/>
              </w:placeholder>
              <w:temporary/>
              <w:showingPlcHdr/>
              <w15:appearance w15:val="hidden"/>
            </w:sdtPr>
            <w:sdtEndPr/>
            <w:sdtContent>
              <w:p w14:paraId="5CBD5FF2"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5C97DE508E6A4FDCBBF3A71758D756C8"/>
              </w:placeholder>
              <w:temporary/>
              <w:showingPlcHdr/>
              <w15:appearance w15:val="hidden"/>
            </w:sdtPr>
            <w:sdtEndPr/>
            <w:sdtContent>
              <w:p w14:paraId="6816A47F"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30E2CC254ACC494387655D565255D57F"/>
              </w:placeholder>
              <w:temporary/>
              <w:showingPlcHdr/>
              <w15:appearance w15:val="hidden"/>
            </w:sdtPr>
            <w:sdtEndPr/>
            <w:sdtContent>
              <w:p w14:paraId="47B19752"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0FD38384B0664BAE9F9F2D29ABD19A35"/>
        </w:placeholder>
        <w:temporary/>
        <w:showingPlcHdr/>
        <w15:appearance w15:val="hidden"/>
      </w:sdtPr>
      <w:sdtEndPr/>
      <w:sdtContent>
        <w:p w14:paraId="3C2FD182" w14:textId="77777777" w:rsidR="00AD782D" w:rsidRPr="00CF1A49" w:rsidRDefault="0062312F" w:rsidP="0062312F">
          <w:pPr>
            <w:pStyle w:val="Heading1"/>
          </w:pPr>
          <w:r w:rsidRPr="00CF1A49">
            <w:t>Activities</w:t>
          </w:r>
        </w:p>
      </w:sdtContent>
    </w:sdt>
    <w:p w14:paraId="118543B8" w14:textId="77777777" w:rsidR="00B51D1B" w:rsidRPr="006E1507" w:rsidRDefault="00F840E3" w:rsidP="006E1507">
      <w:sdt>
        <w:sdtPr>
          <w:alias w:val="Enter activities description:"/>
          <w:tag w:val="Enter activities description:"/>
          <w:id w:val="1367566198"/>
          <w:placeholder>
            <w:docPart w:val="9B7AF4435CBA4DA3942C85C2F0D90F9D"/>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59CAF" w14:textId="77777777" w:rsidR="00F840E3" w:rsidRDefault="00F840E3" w:rsidP="0068194B">
      <w:r>
        <w:separator/>
      </w:r>
    </w:p>
    <w:p w14:paraId="70E8E985" w14:textId="77777777" w:rsidR="00F840E3" w:rsidRDefault="00F840E3"/>
    <w:p w14:paraId="32538E93" w14:textId="77777777" w:rsidR="00F840E3" w:rsidRDefault="00F840E3"/>
  </w:endnote>
  <w:endnote w:type="continuationSeparator" w:id="0">
    <w:p w14:paraId="48732463" w14:textId="77777777" w:rsidR="00F840E3" w:rsidRDefault="00F840E3" w:rsidP="0068194B">
      <w:r>
        <w:continuationSeparator/>
      </w:r>
    </w:p>
    <w:p w14:paraId="0447C1B6" w14:textId="77777777" w:rsidR="00F840E3" w:rsidRDefault="00F840E3"/>
    <w:p w14:paraId="4FDF0B21" w14:textId="77777777" w:rsidR="00F840E3" w:rsidRDefault="00F84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FDE99A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B3F6B" w14:textId="77777777" w:rsidR="00F840E3" w:rsidRDefault="00F840E3" w:rsidP="0068194B">
      <w:r>
        <w:separator/>
      </w:r>
    </w:p>
    <w:p w14:paraId="7D2C996D" w14:textId="77777777" w:rsidR="00F840E3" w:rsidRDefault="00F840E3"/>
    <w:p w14:paraId="3306D539" w14:textId="77777777" w:rsidR="00F840E3" w:rsidRDefault="00F840E3"/>
  </w:footnote>
  <w:footnote w:type="continuationSeparator" w:id="0">
    <w:p w14:paraId="225B0031" w14:textId="77777777" w:rsidR="00F840E3" w:rsidRDefault="00F840E3" w:rsidP="0068194B">
      <w:r>
        <w:continuationSeparator/>
      </w:r>
    </w:p>
    <w:p w14:paraId="1823291A" w14:textId="77777777" w:rsidR="00F840E3" w:rsidRDefault="00F840E3"/>
    <w:p w14:paraId="17EC80FF" w14:textId="77777777" w:rsidR="00F840E3" w:rsidRDefault="00F840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310C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A732AF9" wp14:editId="0F4465B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246D644"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70156240">
    <w:abstractNumId w:val="9"/>
  </w:num>
  <w:num w:numId="2" w16cid:durableId="934092933">
    <w:abstractNumId w:val="8"/>
  </w:num>
  <w:num w:numId="3" w16cid:durableId="1814056767">
    <w:abstractNumId w:val="7"/>
  </w:num>
  <w:num w:numId="4" w16cid:durableId="731273068">
    <w:abstractNumId w:val="6"/>
  </w:num>
  <w:num w:numId="5" w16cid:durableId="920942624">
    <w:abstractNumId w:val="10"/>
  </w:num>
  <w:num w:numId="6" w16cid:durableId="2023773500">
    <w:abstractNumId w:val="3"/>
  </w:num>
  <w:num w:numId="7" w16cid:durableId="1286155122">
    <w:abstractNumId w:val="11"/>
  </w:num>
  <w:num w:numId="8" w16cid:durableId="76365722">
    <w:abstractNumId w:val="2"/>
  </w:num>
  <w:num w:numId="9" w16cid:durableId="2045211235">
    <w:abstractNumId w:val="12"/>
  </w:num>
  <w:num w:numId="10" w16cid:durableId="186256361">
    <w:abstractNumId w:val="5"/>
  </w:num>
  <w:num w:numId="11" w16cid:durableId="207421830">
    <w:abstractNumId w:val="4"/>
  </w:num>
  <w:num w:numId="12" w16cid:durableId="597174207">
    <w:abstractNumId w:val="1"/>
  </w:num>
  <w:num w:numId="13" w16cid:durableId="167811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8C"/>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B668C"/>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5138"/>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2800"/>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345C6"/>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A53"/>
    <w:rsid w:val="00952C89"/>
    <w:rsid w:val="009571D8"/>
    <w:rsid w:val="009650EA"/>
    <w:rsid w:val="00974FB9"/>
    <w:rsid w:val="0097790C"/>
    <w:rsid w:val="0098506E"/>
    <w:rsid w:val="009A44CE"/>
    <w:rsid w:val="009C0B08"/>
    <w:rsid w:val="009C4DFC"/>
    <w:rsid w:val="009D44F8"/>
    <w:rsid w:val="009E3160"/>
    <w:rsid w:val="009E3619"/>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254A"/>
    <w:rsid w:val="00F24884"/>
    <w:rsid w:val="00F476C4"/>
    <w:rsid w:val="00F61DF9"/>
    <w:rsid w:val="00F81960"/>
    <w:rsid w:val="00F82424"/>
    <w:rsid w:val="00F840E3"/>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4A2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hari-prasath-887b84b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4\AppData\Local\Microsoft\Office\16.0\DTS\en-US%7bD79286BC-6BD4-4008-8EE6-D44C3A8143FC%7d\%7bA53BC014-52DA-4DC7-92C9-82A047217218%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5BC7D9C2534C098C12473FA913EED5"/>
        <w:category>
          <w:name w:val="General"/>
          <w:gallery w:val="placeholder"/>
        </w:category>
        <w:types>
          <w:type w:val="bbPlcHdr"/>
        </w:types>
        <w:behaviors>
          <w:behavior w:val="content"/>
        </w:behaviors>
        <w:guid w:val="{C8D1D729-57BF-43AB-BAD7-A887D26F630C}"/>
      </w:docPartPr>
      <w:docPartBody>
        <w:p w:rsidR="00B64815" w:rsidRDefault="0096027D">
          <w:pPr>
            <w:pStyle w:val="335BC7D9C2534C098C12473FA913EED5"/>
          </w:pPr>
          <w:r w:rsidRPr="00CF1A49">
            <w:t>·</w:t>
          </w:r>
        </w:p>
      </w:docPartBody>
    </w:docPart>
    <w:docPart>
      <w:docPartPr>
        <w:name w:val="F7F0955ABDE247B89E65F2B45FB9F403"/>
        <w:category>
          <w:name w:val="General"/>
          <w:gallery w:val="placeholder"/>
        </w:category>
        <w:types>
          <w:type w:val="bbPlcHdr"/>
        </w:types>
        <w:behaviors>
          <w:behavior w:val="content"/>
        </w:behaviors>
        <w:guid w:val="{C9F1CF38-D4F4-4CD9-A69E-B4F89CCEFEAA}"/>
      </w:docPartPr>
      <w:docPartBody>
        <w:p w:rsidR="00B64815" w:rsidRDefault="0096027D">
          <w:pPr>
            <w:pStyle w:val="F7F0955ABDE247B89E65F2B45FB9F403"/>
          </w:pPr>
          <w:r w:rsidRPr="00CF1A49">
            <w:t>·</w:t>
          </w:r>
        </w:p>
      </w:docPartBody>
    </w:docPart>
    <w:docPart>
      <w:docPartPr>
        <w:name w:val="7A8454BAC4FE4E82BEDDDBE0A13E7CD1"/>
        <w:category>
          <w:name w:val="General"/>
          <w:gallery w:val="placeholder"/>
        </w:category>
        <w:types>
          <w:type w:val="bbPlcHdr"/>
        </w:types>
        <w:behaviors>
          <w:behavior w:val="content"/>
        </w:behaviors>
        <w:guid w:val="{CFDDE227-04EA-4329-AE65-6C1C41F897C1}"/>
      </w:docPartPr>
      <w:docPartBody>
        <w:p w:rsidR="00B64815" w:rsidRDefault="0096027D">
          <w:pPr>
            <w:pStyle w:val="7A8454BAC4FE4E82BEDDDBE0A13E7CD1"/>
          </w:pPr>
          <w:r w:rsidRPr="00CF1A49">
            <w:t>·</w:t>
          </w:r>
        </w:p>
      </w:docPartBody>
    </w:docPart>
    <w:docPart>
      <w:docPartPr>
        <w:name w:val="E59861F4F6C0415097B589F870A4855B"/>
        <w:category>
          <w:name w:val="General"/>
          <w:gallery w:val="placeholder"/>
        </w:category>
        <w:types>
          <w:type w:val="bbPlcHdr"/>
        </w:types>
        <w:behaviors>
          <w:behavior w:val="content"/>
        </w:behaviors>
        <w:guid w:val="{E0065D2D-001D-452F-831E-728C499D3D83}"/>
      </w:docPartPr>
      <w:docPartBody>
        <w:p w:rsidR="00B64815" w:rsidRDefault="0096027D">
          <w:pPr>
            <w:pStyle w:val="E59861F4F6C0415097B589F870A4855B"/>
          </w:pPr>
          <w:r w:rsidRPr="00CF1A49">
            <w:t>Experience</w:t>
          </w:r>
        </w:p>
      </w:docPartBody>
    </w:docPart>
    <w:docPart>
      <w:docPartPr>
        <w:name w:val="7CF2ACE269EA4DCE9B91D290FCDA5548"/>
        <w:category>
          <w:name w:val="General"/>
          <w:gallery w:val="placeholder"/>
        </w:category>
        <w:types>
          <w:type w:val="bbPlcHdr"/>
        </w:types>
        <w:behaviors>
          <w:behavior w:val="content"/>
        </w:behaviors>
        <w:guid w:val="{4943B0CB-93A6-4DF0-AB40-FFADE833A960}"/>
      </w:docPartPr>
      <w:docPartBody>
        <w:p w:rsidR="00B64815" w:rsidRDefault="0096027D">
          <w:pPr>
            <w:pStyle w:val="7CF2ACE269EA4DCE9B91D290FCDA5548"/>
          </w:pPr>
          <w:r w:rsidRPr="00CF1A49">
            <w:t>Education</w:t>
          </w:r>
        </w:p>
      </w:docPartBody>
    </w:docPart>
    <w:docPart>
      <w:docPartPr>
        <w:name w:val="387719761F2B4466A1D98C92B1F9C3E5"/>
        <w:category>
          <w:name w:val="General"/>
          <w:gallery w:val="placeholder"/>
        </w:category>
        <w:types>
          <w:type w:val="bbPlcHdr"/>
        </w:types>
        <w:behaviors>
          <w:behavior w:val="content"/>
        </w:behaviors>
        <w:guid w:val="{2F93971D-FB37-4DBF-B531-C9186D15E8AB}"/>
      </w:docPartPr>
      <w:docPartBody>
        <w:p w:rsidR="00B64815" w:rsidRDefault="0096027D">
          <w:pPr>
            <w:pStyle w:val="387719761F2B4466A1D98C92B1F9C3E5"/>
          </w:pPr>
          <w:r w:rsidRPr="00CF1A49">
            <w:t>Month</w:t>
          </w:r>
        </w:p>
      </w:docPartBody>
    </w:docPart>
    <w:docPart>
      <w:docPartPr>
        <w:name w:val="4C3029FF0B214F00A896688A794BE53D"/>
        <w:category>
          <w:name w:val="General"/>
          <w:gallery w:val="placeholder"/>
        </w:category>
        <w:types>
          <w:type w:val="bbPlcHdr"/>
        </w:types>
        <w:behaviors>
          <w:behavior w:val="content"/>
        </w:behaviors>
        <w:guid w:val="{2C5E13B3-E79B-4CFF-9DFB-3DEC8E461600}"/>
      </w:docPartPr>
      <w:docPartBody>
        <w:p w:rsidR="00B64815" w:rsidRDefault="0096027D">
          <w:pPr>
            <w:pStyle w:val="4C3029FF0B214F00A896688A794BE53D"/>
          </w:pPr>
          <w:r w:rsidRPr="00CF1A49">
            <w:t>Year</w:t>
          </w:r>
        </w:p>
      </w:docPartBody>
    </w:docPart>
    <w:docPart>
      <w:docPartPr>
        <w:name w:val="6B2DB9880FCC4941A61F315B1E1E14BB"/>
        <w:category>
          <w:name w:val="General"/>
          <w:gallery w:val="placeholder"/>
        </w:category>
        <w:types>
          <w:type w:val="bbPlcHdr"/>
        </w:types>
        <w:behaviors>
          <w:behavior w:val="content"/>
        </w:behaviors>
        <w:guid w:val="{48655FA3-4B46-482C-9140-DCD46C1E7B2B}"/>
      </w:docPartPr>
      <w:docPartBody>
        <w:p w:rsidR="00B64815" w:rsidRDefault="0096027D">
          <w:pPr>
            <w:pStyle w:val="6B2DB9880FCC4941A61F315B1E1E14BB"/>
          </w:pPr>
          <w:r w:rsidRPr="00CF1A49">
            <w:t>Degree Title</w:t>
          </w:r>
        </w:p>
      </w:docPartBody>
    </w:docPart>
    <w:docPart>
      <w:docPartPr>
        <w:name w:val="0CF04CB9A16741729E02147A3CA944EE"/>
        <w:category>
          <w:name w:val="General"/>
          <w:gallery w:val="placeholder"/>
        </w:category>
        <w:types>
          <w:type w:val="bbPlcHdr"/>
        </w:types>
        <w:behaviors>
          <w:behavior w:val="content"/>
        </w:behaviors>
        <w:guid w:val="{B68AB3CB-634D-4FD2-A690-59159D32BFEE}"/>
      </w:docPartPr>
      <w:docPartBody>
        <w:p w:rsidR="00B64815" w:rsidRDefault="0096027D">
          <w:pPr>
            <w:pStyle w:val="0CF04CB9A16741729E02147A3CA944EE"/>
          </w:pPr>
          <w:r w:rsidRPr="00CF1A49">
            <w:rPr>
              <w:rStyle w:val="SubtleReference"/>
            </w:rPr>
            <w:t>School</w:t>
          </w:r>
        </w:p>
      </w:docPartBody>
    </w:docPart>
    <w:docPart>
      <w:docPartPr>
        <w:name w:val="83E75502FBD14D3798B80698F7E8A360"/>
        <w:category>
          <w:name w:val="General"/>
          <w:gallery w:val="placeholder"/>
        </w:category>
        <w:types>
          <w:type w:val="bbPlcHdr"/>
        </w:types>
        <w:behaviors>
          <w:behavior w:val="content"/>
        </w:behaviors>
        <w:guid w:val="{0A61755B-0B83-4B0C-B968-2E1A793CEA7C}"/>
      </w:docPartPr>
      <w:docPartBody>
        <w:p w:rsidR="00B64815" w:rsidRDefault="0096027D">
          <w:pPr>
            <w:pStyle w:val="83E75502FBD14D3798B80698F7E8A360"/>
          </w:pPr>
          <w:r w:rsidRPr="00CF1A49">
            <w:t>It’s okay to brag about your GPA, awards, and honors. Feel free to summarize your coursework too.</w:t>
          </w:r>
        </w:p>
      </w:docPartBody>
    </w:docPart>
    <w:docPart>
      <w:docPartPr>
        <w:name w:val="E91E79E990F649568109C2C4B187E071"/>
        <w:category>
          <w:name w:val="General"/>
          <w:gallery w:val="placeholder"/>
        </w:category>
        <w:types>
          <w:type w:val="bbPlcHdr"/>
        </w:types>
        <w:behaviors>
          <w:behavior w:val="content"/>
        </w:behaviors>
        <w:guid w:val="{7B72099B-D01B-47B7-BE46-3EA58AE658B6}"/>
      </w:docPartPr>
      <w:docPartBody>
        <w:p w:rsidR="00B64815" w:rsidRDefault="0096027D">
          <w:pPr>
            <w:pStyle w:val="E91E79E990F649568109C2C4B187E071"/>
          </w:pPr>
          <w:r w:rsidRPr="00CF1A49">
            <w:t>Skills</w:t>
          </w:r>
        </w:p>
      </w:docPartBody>
    </w:docPart>
    <w:docPart>
      <w:docPartPr>
        <w:name w:val="11D2880D16A64BAAA19D3FA392FC2EF1"/>
        <w:category>
          <w:name w:val="General"/>
          <w:gallery w:val="placeholder"/>
        </w:category>
        <w:types>
          <w:type w:val="bbPlcHdr"/>
        </w:types>
        <w:behaviors>
          <w:behavior w:val="content"/>
        </w:behaviors>
        <w:guid w:val="{466F31D9-E911-4C98-B27F-E1EDFC730AAC}"/>
      </w:docPartPr>
      <w:docPartBody>
        <w:p w:rsidR="00B64815" w:rsidRDefault="0096027D">
          <w:pPr>
            <w:pStyle w:val="11D2880D16A64BAAA19D3FA392FC2EF1"/>
          </w:pPr>
          <w:r w:rsidRPr="006E1507">
            <w:t>List your strengths relevant for the role you’re applying for</w:t>
          </w:r>
        </w:p>
      </w:docPartBody>
    </w:docPart>
    <w:docPart>
      <w:docPartPr>
        <w:name w:val="9E0D3B8973BF4075A4EC0E5926DB2C9E"/>
        <w:category>
          <w:name w:val="General"/>
          <w:gallery w:val="placeholder"/>
        </w:category>
        <w:types>
          <w:type w:val="bbPlcHdr"/>
        </w:types>
        <w:behaviors>
          <w:behavior w:val="content"/>
        </w:behaviors>
        <w:guid w:val="{C9F338C3-8951-451C-8FFF-9EE429F514F7}"/>
      </w:docPartPr>
      <w:docPartBody>
        <w:p w:rsidR="00B64815" w:rsidRDefault="0096027D">
          <w:pPr>
            <w:pStyle w:val="9E0D3B8973BF4075A4EC0E5926DB2C9E"/>
          </w:pPr>
          <w:r w:rsidRPr="006E1507">
            <w:t>List one of your strengths</w:t>
          </w:r>
        </w:p>
      </w:docPartBody>
    </w:docPart>
    <w:docPart>
      <w:docPartPr>
        <w:name w:val="D614B760D96E43D19234F2B3C67B481B"/>
        <w:category>
          <w:name w:val="General"/>
          <w:gallery w:val="placeholder"/>
        </w:category>
        <w:types>
          <w:type w:val="bbPlcHdr"/>
        </w:types>
        <w:behaviors>
          <w:behavior w:val="content"/>
        </w:behaviors>
        <w:guid w:val="{BBED51E9-DEA0-440E-AB23-F5F21C786E91}"/>
      </w:docPartPr>
      <w:docPartBody>
        <w:p w:rsidR="00B64815" w:rsidRDefault="0096027D">
          <w:pPr>
            <w:pStyle w:val="D614B760D96E43D19234F2B3C67B481B"/>
          </w:pPr>
          <w:r w:rsidRPr="006E1507">
            <w:t>List one of your strengths</w:t>
          </w:r>
        </w:p>
      </w:docPartBody>
    </w:docPart>
    <w:docPart>
      <w:docPartPr>
        <w:name w:val="5C97DE508E6A4FDCBBF3A71758D756C8"/>
        <w:category>
          <w:name w:val="General"/>
          <w:gallery w:val="placeholder"/>
        </w:category>
        <w:types>
          <w:type w:val="bbPlcHdr"/>
        </w:types>
        <w:behaviors>
          <w:behavior w:val="content"/>
        </w:behaviors>
        <w:guid w:val="{B310F3D5-D8CF-4A15-A159-6090836CDD07}"/>
      </w:docPartPr>
      <w:docPartBody>
        <w:p w:rsidR="00B64815" w:rsidRDefault="0096027D">
          <w:pPr>
            <w:pStyle w:val="5C97DE508E6A4FDCBBF3A71758D756C8"/>
          </w:pPr>
          <w:r w:rsidRPr="006E1507">
            <w:t>List one of your strengths</w:t>
          </w:r>
        </w:p>
      </w:docPartBody>
    </w:docPart>
    <w:docPart>
      <w:docPartPr>
        <w:name w:val="30E2CC254ACC494387655D565255D57F"/>
        <w:category>
          <w:name w:val="General"/>
          <w:gallery w:val="placeholder"/>
        </w:category>
        <w:types>
          <w:type w:val="bbPlcHdr"/>
        </w:types>
        <w:behaviors>
          <w:behavior w:val="content"/>
        </w:behaviors>
        <w:guid w:val="{EC7A4F64-01EB-4358-A5E1-ED0DF768ECCD}"/>
      </w:docPartPr>
      <w:docPartBody>
        <w:p w:rsidR="00B64815" w:rsidRDefault="0096027D">
          <w:pPr>
            <w:pStyle w:val="30E2CC254ACC494387655D565255D57F"/>
          </w:pPr>
          <w:r w:rsidRPr="006E1507">
            <w:t>List one of your strengths</w:t>
          </w:r>
        </w:p>
      </w:docPartBody>
    </w:docPart>
    <w:docPart>
      <w:docPartPr>
        <w:name w:val="0FD38384B0664BAE9F9F2D29ABD19A35"/>
        <w:category>
          <w:name w:val="General"/>
          <w:gallery w:val="placeholder"/>
        </w:category>
        <w:types>
          <w:type w:val="bbPlcHdr"/>
        </w:types>
        <w:behaviors>
          <w:behavior w:val="content"/>
        </w:behaviors>
        <w:guid w:val="{812EC653-65EA-4B30-A41B-BD4300DC4DC8}"/>
      </w:docPartPr>
      <w:docPartBody>
        <w:p w:rsidR="00B64815" w:rsidRDefault="0096027D">
          <w:pPr>
            <w:pStyle w:val="0FD38384B0664BAE9F9F2D29ABD19A35"/>
          </w:pPr>
          <w:r w:rsidRPr="00CF1A49">
            <w:t>Activities</w:t>
          </w:r>
        </w:p>
      </w:docPartBody>
    </w:docPart>
    <w:docPart>
      <w:docPartPr>
        <w:name w:val="9B7AF4435CBA4DA3942C85C2F0D90F9D"/>
        <w:category>
          <w:name w:val="General"/>
          <w:gallery w:val="placeholder"/>
        </w:category>
        <w:types>
          <w:type w:val="bbPlcHdr"/>
        </w:types>
        <w:behaviors>
          <w:behavior w:val="content"/>
        </w:behaviors>
        <w:guid w:val="{5AE93D86-0539-411B-84C2-D7CC90F214FC}"/>
      </w:docPartPr>
      <w:docPartBody>
        <w:p w:rsidR="00B64815" w:rsidRDefault="0096027D">
          <w:pPr>
            <w:pStyle w:val="9B7AF4435CBA4DA3942C85C2F0D90F9D"/>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
      <w:docPartPr>
        <w:name w:val="7B7D9888209145F482709C992915A825"/>
        <w:category>
          <w:name w:val="General"/>
          <w:gallery w:val="placeholder"/>
        </w:category>
        <w:types>
          <w:type w:val="bbPlcHdr"/>
        </w:types>
        <w:behaviors>
          <w:behavior w:val="content"/>
        </w:behaviors>
        <w:guid w:val="{AF33E371-0071-4386-A25D-C3B11C7B1451}"/>
      </w:docPartPr>
      <w:docPartBody>
        <w:p w:rsidR="00000000" w:rsidRDefault="00B64815" w:rsidP="00B64815">
          <w:pPr>
            <w:pStyle w:val="7B7D9888209145F482709C992915A825"/>
          </w:pPr>
          <w:r w:rsidRPr="00CF1A49">
            <w:t>Month</w:t>
          </w:r>
        </w:p>
      </w:docPartBody>
    </w:docPart>
    <w:docPart>
      <w:docPartPr>
        <w:name w:val="874B3F81616748A19D6038DCD6D5703C"/>
        <w:category>
          <w:name w:val="General"/>
          <w:gallery w:val="placeholder"/>
        </w:category>
        <w:types>
          <w:type w:val="bbPlcHdr"/>
        </w:types>
        <w:behaviors>
          <w:behavior w:val="content"/>
        </w:behaviors>
        <w:guid w:val="{76659595-BDA3-4993-B85B-EDA63CB3EFE1}"/>
      </w:docPartPr>
      <w:docPartBody>
        <w:p w:rsidR="00000000" w:rsidRDefault="00B64815" w:rsidP="00B64815">
          <w:pPr>
            <w:pStyle w:val="874B3F81616748A19D6038DCD6D5703C"/>
          </w:pPr>
          <w:r w:rsidRPr="00CF1A49">
            <w:t>Year</w:t>
          </w:r>
        </w:p>
      </w:docPartBody>
    </w:docPart>
    <w:docPart>
      <w:docPartPr>
        <w:name w:val="4A0A302EF929430BA30D009EC2FCEEFE"/>
        <w:category>
          <w:name w:val="General"/>
          <w:gallery w:val="placeholder"/>
        </w:category>
        <w:types>
          <w:type w:val="bbPlcHdr"/>
        </w:types>
        <w:behaviors>
          <w:behavior w:val="content"/>
        </w:behaviors>
        <w:guid w:val="{D5CF2A36-CE70-4429-9368-D649B614B171}"/>
      </w:docPartPr>
      <w:docPartBody>
        <w:p w:rsidR="00000000" w:rsidRDefault="00B64815" w:rsidP="00B64815">
          <w:pPr>
            <w:pStyle w:val="4A0A302EF929430BA30D009EC2FCEEFE"/>
          </w:pPr>
          <w:r w:rsidRPr="00CF1A49">
            <w:t>Degree Title</w:t>
          </w:r>
        </w:p>
      </w:docPartBody>
    </w:docPart>
    <w:docPart>
      <w:docPartPr>
        <w:name w:val="9C7E63947039426EB88CF4D5637CB789"/>
        <w:category>
          <w:name w:val="General"/>
          <w:gallery w:val="placeholder"/>
        </w:category>
        <w:types>
          <w:type w:val="bbPlcHdr"/>
        </w:types>
        <w:behaviors>
          <w:behavior w:val="content"/>
        </w:behaviors>
        <w:guid w:val="{677B2EE8-D1A8-460D-84A6-DF794646C014}"/>
      </w:docPartPr>
      <w:docPartBody>
        <w:p w:rsidR="00000000" w:rsidRDefault="00B64815" w:rsidP="00B64815">
          <w:pPr>
            <w:pStyle w:val="9C7E63947039426EB88CF4D5637CB789"/>
          </w:pPr>
          <w:r w:rsidRPr="00CF1A49">
            <w:rPr>
              <w:rStyle w:val="SubtleReference"/>
            </w:rPr>
            <w:t>School</w:t>
          </w:r>
        </w:p>
      </w:docPartBody>
    </w:docPart>
    <w:docPart>
      <w:docPartPr>
        <w:name w:val="E5DD0DE9EF42490FB88B2DC4E8CEB281"/>
        <w:category>
          <w:name w:val="General"/>
          <w:gallery w:val="placeholder"/>
        </w:category>
        <w:types>
          <w:type w:val="bbPlcHdr"/>
        </w:types>
        <w:behaviors>
          <w:behavior w:val="content"/>
        </w:behaviors>
        <w:guid w:val="{30256B03-F0B5-422E-A773-9E114DF756F7}"/>
      </w:docPartPr>
      <w:docPartBody>
        <w:p w:rsidR="00000000" w:rsidRDefault="00B64815" w:rsidP="00B64815">
          <w:pPr>
            <w:pStyle w:val="E5DD0DE9EF42490FB88B2DC4E8CEB281"/>
          </w:pPr>
          <w:r w:rsidRPr="00CF1A49">
            <w:t>It’s okay to brag about your GPA, awards, and honors. Feel free to summarize your coursework too.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7D"/>
    <w:rsid w:val="0096027D"/>
    <w:rsid w:val="00B64815"/>
    <w:rsid w:val="00BA2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7D9888209145F482709C992915A825">
    <w:name w:val="7B7D9888209145F482709C992915A825"/>
    <w:rsid w:val="00B64815"/>
  </w:style>
  <w:style w:type="character" w:styleId="IntenseEmphasis">
    <w:name w:val="Intense Emphasis"/>
    <w:basedOn w:val="DefaultParagraphFont"/>
    <w:uiPriority w:val="2"/>
    <w:rPr>
      <w:b/>
      <w:iCs/>
      <w:color w:val="262626" w:themeColor="text1" w:themeTint="D9"/>
    </w:rPr>
  </w:style>
  <w:style w:type="paragraph" w:customStyle="1" w:styleId="874B3F81616748A19D6038DCD6D5703C">
    <w:name w:val="874B3F81616748A19D6038DCD6D5703C"/>
    <w:rsid w:val="00B64815"/>
  </w:style>
  <w:style w:type="paragraph" w:customStyle="1" w:styleId="4A0A302EF929430BA30D009EC2FCEEFE">
    <w:name w:val="4A0A302EF929430BA30D009EC2FCEEFE"/>
    <w:rsid w:val="00B64815"/>
  </w:style>
  <w:style w:type="paragraph" w:customStyle="1" w:styleId="335BC7D9C2534C098C12473FA913EED5">
    <w:name w:val="335BC7D9C2534C098C12473FA913EED5"/>
  </w:style>
  <w:style w:type="paragraph" w:customStyle="1" w:styleId="9C7E63947039426EB88CF4D5637CB789">
    <w:name w:val="9C7E63947039426EB88CF4D5637CB789"/>
    <w:rsid w:val="00B64815"/>
  </w:style>
  <w:style w:type="paragraph" w:customStyle="1" w:styleId="E5DD0DE9EF42490FB88B2DC4E8CEB281">
    <w:name w:val="E5DD0DE9EF42490FB88B2DC4E8CEB281"/>
    <w:rsid w:val="00B64815"/>
  </w:style>
  <w:style w:type="paragraph" w:customStyle="1" w:styleId="F7F0955ABDE247B89E65F2B45FB9F403">
    <w:name w:val="F7F0955ABDE247B89E65F2B45FB9F403"/>
  </w:style>
  <w:style w:type="paragraph" w:customStyle="1" w:styleId="7A8454BAC4FE4E82BEDDDBE0A13E7CD1">
    <w:name w:val="7A8454BAC4FE4E82BEDDDBE0A13E7CD1"/>
  </w:style>
  <w:style w:type="paragraph" w:customStyle="1" w:styleId="E59861F4F6C0415097B589F870A4855B">
    <w:name w:val="E59861F4F6C0415097B589F870A4855B"/>
  </w:style>
  <w:style w:type="character" w:styleId="SubtleReference">
    <w:name w:val="Subtle Reference"/>
    <w:basedOn w:val="DefaultParagraphFont"/>
    <w:uiPriority w:val="10"/>
    <w:qFormat/>
    <w:rsid w:val="00B64815"/>
    <w:rPr>
      <w:b/>
      <w:caps w:val="0"/>
      <w:smallCaps/>
      <w:color w:val="595959" w:themeColor="text1" w:themeTint="A6"/>
    </w:rPr>
  </w:style>
  <w:style w:type="paragraph" w:customStyle="1" w:styleId="7F59DDBB00684F35AA0C42A5F55E6E18">
    <w:name w:val="7F59DDBB00684F35AA0C42A5F55E6E18"/>
  </w:style>
  <w:style w:type="paragraph" w:customStyle="1" w:styleId="FA10946E722349BC9896D61B4F0B109C">
    <w:name w:val="FA10946E722349BC9896D61B4F0B109C"/>
  </w:style>
  <w:style w:type="paragraph" w:customStyle="1" w:styleId="E3FCAA81DECE414EA1F48B066CFFB690">
    <w:name w:val="E3FCAA81DECE414EA1F48B066CFFB690"/>
  </w:style>
  <w:style w:type="paragraph" w:customStyle="1" w:styleId="7CF2ACE269EA4DCE9B91D290FCDA5548">
    <w:name w:val="7CF2ACE269EA4DCE9B91D290FCDA5548"/>
  </w:style>
  <w:style w:type="paragraph" w:customStyle="1" w:styleId="A9A23EC46157487D9D28ED10606A8A6E">
    <w:name w:val="A9A23EC46157487D9D28ED10606A8A6E"/>
  </w:style>
  <w:style w:type="paragraph" w:customStyle="1" w:styleId="006BEAC8E7B44D1CA9F05EE2B8DE1D71">
    <w:name w:val="006BEAC8E7B44D1CA9F05EE2B8DE1D71"/>
  </w:style>
  <w:style w:type="paragraph" w:customStyle="1" w:styleId="77A376783A43450AB797F65EF9E3A74A">
    <w:name w:val="77A376783A43450AB797F65EF9E3A74A"/>
  </w:style>
  <w:style w:type="paragraph" w:customStyle="1" w:styleId="25C4DB02511B4339B776332A9566DE3C">
    <w:name w:val="25C4DB02511B4339B776332A9566DE3C"/>
  </w:style>
  <w:style w:type="paragraph" w:customStyle="1" w:styleId="AF8CFA518A2141F0BD1E67AF67CD3255">
    <w:name w:val="AF8CFA518A2141F0BD1E67AF67CD3255"/>
  </w:style>
  <w:style w:type="paragraph" w:customStyle="1" w:styleId="387719761F2B4466A1D98C92B1F9C3E5">
    <w:name w:val="387719761F2B4466A1D98C92B1F9C3E5"/>
  </w:style>
  <w:style w:type="paragraph" w:customStyle="1" w:styleId="4C3029FF0B214F00A896688A794BE53D">
    <w:name w:val="4C3029FF0B214F00A896688A794BE53D"/>
  </w:style>
  <w:style w:type="paragraph" w:customStyle="1" w:styleId="6B2DB9880FCC4941A61F315B1E1E14BB">
    <w:name w:val="6B2DB9880FCC4941A61F315B1E1E14BB"/>
  </w:style>
  <w:style w:type="paragraph" w:customStyle="1" w:styleId="0CF04CB9A16741729E02147A3CA944EE">
    <w:name w:val="0CF04CB9A16741729E02147A3CA944EE"/>
  </w:style>
  <w:style w:type="paragraph" w:customStyle="1" w:styleId="83E75502FBD14D3798B80698F7E8A360">
    <w:name w:val="83E75502FBD14D3798B80698F7E8A360"/>
  </w:style>
  <w:style w:type="paragraph" w:customStyle="1" w:styleId="E91E79E990F649568109C2C4B187E071">
    <w:name w:val="E91E79E990F649568109C2C4B187E071"/>
  </w:style>
  <w:style w:type="paragraph" w:customStyle="1" w:styleId="11D2880D16A64BAAA19D3FA392FC2EF1">
    <w:name w:val="11D2880D16A64BAAA19D3FA392FC2EF1"/>
  </w:style>
  <w:style w:type="paragraph" w:customStyle="1" w:styleId="9E0D3B8973BF4075A4EC0E5926DB2C9E">
    <w:name w:val="9E0D3B8973BF4075A4EC0E5926DB2C9E"/>
  </w:style>
  <w:style w:type="paragraph" w:customStyle="1" w:styleId="D614B760D96E43D19234F2B3C67B481B">
    <w:name w:val="D614B760D96E43D19234F2B3C67B481B"/>
  </w:style>
  <w:style w:type="paragraph" w:customStyle="1" w:styleId="5C97DE508E6A4FDCBBF3A71758D756C8">
    <w:name w:val="5C97DE508E6A4FDCBBF3A71758D756C8"/>
  </w:style>
  <w:style w:type="paragraph" w:customStyle="1" w:styleId="30E2CC254ACC494387655D565255D57F">
    <w:name w:val="30E2CC254ACC494387655D565255D57F"/>
  </w:style>
  <w:style w:type="paragraph" w:customStyle="1" w:styleId="0FD38384B0664BAE9F9F2D29ABD19A35">
    <w:name w:val="0FD38384B0664BAE9F9F2D29ABD19A35"/>
  </w:style>
  <w:style w:type="paragraph" w:customStyle="1" w:styleId="9B7AF4435CBA4DA3942C85C2F0D90F9D">
    <w:name w:val="9B7AF4435CBA4DA3942C85C2F0D90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{A53BC014-52DA-4DC7-92C9-82A047217218}tf16402488_win32</Template>
  <TotalTime>0</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2022-04-05T15:23:00Z</dcterms:created>
  <dcterms:modified xsi:type="dcterms:W3CDTF">2022-04-06T16:07:00Z</dcterms:modified>
  <cp:category/>
</cp:coreProperties>
</file>