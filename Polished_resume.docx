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3A5F9BC8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EFE59AF" w14:textId="77777777" w:rsidR="00523479" w:rsidRPr="00906BEE" w:rsidRDefault="00C80325" w:rsidP="00523479">
            <w:pPr>
              <w:pStyle w:val="Initials"/>
            </w:pPr>
            <w:sdt>
              <w:sdtPr>
                <w:alias w:val="Your initials:"/>
                <w:tag w:val="Your initials:"/>
                <w:id w:val="1294946935"/>
                <w:placeholder>
                  <w:docPart w:val="261C58540DB64D8C8197CBB563D1EFAB"/>
                </w:placeholder>
                <w:temporary/>
                <w:showingPlcHdr/>
                <w15:appearance w15:val="hidden"/>
              </w:sdtPr>
              <w:sdtEndPr/>
              <w:sdtContent>
                <w:r w:rsidR="00772919">
                  <w:t>YN</w:t>
                </w:r>
              </w:sdtContent>
            </w:sdt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3E11C3D" wp14:editId="4E053D2E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188FBA4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6EC363FD" w14:textId="77777777" w:rsidR="00A50939" w:rsidRPr="00906BEE" w:rsidRDefault="00C80325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10AA94FF928048A4A377EC715F215C40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sdt>
            <w:sdtPr>
              <w:alias w:val="Enter objective:"/>
              <w:tag w:val="Enter objective:"/>
              <w:id w:val="-1216425596"/>
              <w:placeholder>
                <w:docPart w:val="376B69C2C05E45B3A84B3AD7E4A76B0F"/>
              </w:placeholder>
              <w:temporary/>
              <w:showingPlcHdr/>
              <w15:appearance w15:val="hidden"/>
            </w:sdtPr>
            <w:sdtEndPr/>
            <w:sdtContent>
              <w:p w14:paraId="58DFE3CF" w14:textId="77777777" w:rsidR="00823C54" w:rsidRDefault="002C2CDD" w:rsidP="007569C1">
                <w:r w:rsidRPr="00906BEE">
                  <w:t>To get started, click placeholder text and start typing. Be brief: one or two sentences.</w:t>
                </w:r>
              </w:p>
              <w:p w14:paraId="203362A1" w14:textId="77777777" w:rsidR="002C2CDD" w:rsidRPr="00906BEE" w:rsidRDefault="00823C54" w:rsidP="007569C1">
                <w:r w:rsidRPr="00823C54">
                  <w:t>Double-click the table cells in the footer to add your contact info (or delete the columns you don’t want).</w:t>
                </w:r>
              </w:p>
            </w:sdtContent>
          </w:sdt>
          <w:p w14:paraId="6E5B7993" w14:textId="77777777" w:rsidR="002C2CDD" w:rsidRPr="00906BEE" w:rsidRDefault="00C80325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B6D196ED4E184EF09E5D2F7AFB624FE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AF6555A417E04DBF85A089AC5EC4594B"/>
              </w:placeholder>
              <w:temporary/>
              <w:showingPlcHdr/>
              <w15:appearance w15:val="hidden"/>
            </w:sdtPr>
            <w:sdtEndPr/>
            <w:sdtContent>
              <w:p w14:paraId="4653FA5B" w14:textId="77777777" w:rsidR="00741125" w:rsidRPr="00906BEE" w:rsidRDefault="002C2CDD" w:rsidP="00741125">
                <w:r w:rsidRPr="00906BEE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5640466F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1EB85BF0" w14:textId="183E7184" w:rsidR="00C612DA" w:rsidRPr="00906BEE" w:rsidRDefault="00C80325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C1D5E7F20F64C6F9A4C738A6A50575F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8D4C5E">
                        <w:t>Hari prasath</w:t>
                      </w:r>
                    </w:sdtContent>
                  </w:sdt>
                </w:p>
                <w:p w14:paraId="21ABC8BA" w14:textId="0972EAD0" w:rsidR="00906BEE" w:rsidRPr="00906BEE" w:rsidRDefault="00C80325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26293DE5701849039521808FF99DA2AD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D4C5E">
                        <w:t>Embedded software engineer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D277678313254C1B8816F11E204277FA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8D4C5E">
                        <w:t>https://www.linkedin.com/in/hari-prasath-887b84bb/</w:t>
                      </w:r>
                    </w:sdtContent>
                  </w:sdt>
                </w:p>
              </w:tc>
            </w:tr>
          </w:tbl>
          <w:p w14:paraId="7ADAF95F" w14:textId="77777777" w:rsidR="002C2CDD" w:rsidRPr="00906BEE" w:rsidRDefault="00C80325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8C5ADFE0386F48A49824C7AA528A60B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3D9DA4AD" w14:textId="77777777" w:rsidR="002C2CDD" w:rsidRPr="00906BEE" w:rsidRDefault="00C80325" w:rsidP="007569C1">
            <w:pPr>
              <w:pStyle w:val="Heading4"/>
            </w:pPr>
            <w:sdt>
              <w:sdtPr>
                <w:alias w:val="Enter Job title 1:"/>
                <w:tag w:val="Enter Job title 1:"/>
                <w:id w:val="287256568"/>
                <w:placeholder>
                  <w:docPart w:val="30BFE244CDFC4A3190AAEEA810740E6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1:"/>
                <w:tag w:val="Enter company 1:"/>
                <w:id w:val="-1857334048"/>
                <w:placeholder>
                  <w:docPart w:val="D72C2685C9374522BCB124395500B9B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FAC572B9D10747CB99525C350410655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0A2D4A8B4EB843EA8C3B624D30B207FE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sdt>
            <w:sdtPr>
              <w:alias w:val="Enter experience details 1:"/>
              <w:tag w:val="Enter experience details 1:"/>
              <w:id w:val="564761840"/>
              <w:placeholder>
                <w:docPart w:val="51E15F359719421E803DDC022AB4C525"/>
              </w:placeholder>
              <w:temporary/>
              <w:showingPlcHdr/>
              <w15:appearance w15:val="hidden"/>
            </w:sdtPr>
            <w:sdtEndPr/>
            <w:sdtContent>
              <w:p w14:paraId="63C361BA" w14:textId="77777777" w:rsidR="002C2CDD" w:rsidRPr="00906BEE" w:rsidRDefault="002C2CDD" w:rsidP="007569C1">
                <w:r w:rsidRPr="00906BEE">
                  <w:t>Summarize your key responsibilities, leadership, and most stellar accomplishments.</w:t>
                </w:r>
                <w:r w:rsidR="00DF4E0A" w:rsidRPr="00906BEE">
                  <w:t xml:space="preserve">  Don’t list everything; keep it relevant and include data that shows the impact you made.</w:t>
                </w:r>
              </w:p>
            </w:sdtContent>
          </w:sdt>
          <w:p w14:paraId="59891774" w14:textId="77777777" w:rsidR="002C2CDD" w:rsidRPr="00906BEE" w:rsidRDefault="00C80325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B458109210424A50B25A9AE4C03A9A0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FE1962EFAA894AC4AF339CEA7D7C2E9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70BFA28C3F14432F93F35A26F9472DEE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E0F01D81F0634FB78888F89B07E7C041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14:paraId="7B5592C8" w14:textId="77777777" w:rsidR="002C2CDD" w:rsidRPr="00906BEE" w:rsidRDefault="00C80325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D883FF721584431D917748FAE5909D9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14:paraId="1CECF41A" w14:textId="77777777" w:rsidR="002C2CDD" w:rsidRPr="00906BEE" w:rsidRDefault="00C80325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9A6DB64F0BE44FF3B417025B0E9A58B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495D3D38" w14:textId="77777777" w:rsidR="002C2CDD" w:rsidRPr="00906BEE" w:rsidRDefault="00C80325" w:rsidP="007569C1">
            <w:pPr>
              <w:pStyle w:val="Heading4"/>
            </w:pPr>
            <w:sdt>
              <w:sdtPr>
                <w:alias w:val="Enter degree 1:"/>
                <w:tag w:val="Enter degree 1:"/>
                <w:id w:val="634905938"/>
                <w:placeholder>
                  <w:docPart w:val="8F815246A63342D88D91C6D48DE4E2D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2025982333"/>
                <w:placeholder>
                  <w:docPart w:val="7FE29F73AC204AA3890F9633377FFA5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1872190286"/>
                <w:placeholder>
                  <w:docPart w:val="23AB1FD4DBE54D0E85D75D23F74F7B9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14:paraId="19027AE4" w14:textId="77777777" w:rsidR="002C2CDD" w:rsidRPr="00906BEE" w:rsidRDefault="00C80325" w:rsidP="007569C1">
            <w:sdt>
              <w:sdtPr>
                <w:alias w:val="Education details 1:"/>
                <w:tag w:val="Education details 1:"/>
                <w:id w:val="-670642327"/>
                <w:placeholder>
                  <w:docPart w:val="CC9614EAE9F74D31B91F87427C7377C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You might want to include your GPA and a summary of relevant coursework, awards, and honors.</w:t>
                </w:r>
              </w:sdtContent>
            </w:sdt>
          </w:p>
          <w:p w14:paraId="0F3145BD" w14:textId="77777777" w:rsidR="002C2CDD" w:rsidRPr="00906BEE" w:rsidRDefault="00C80325" w:rsidP="007569C1">
            <w:pPr>
              <w:pStyle w:val="Heading4"/>
            </w:pPr>
            <w:sdt>
              <w:sdtPr>
                <w:alias w:val="Enter degree 2:"/>
                <w:tag w:val="Enter degree 2:"/>
                <w:id w:val="1903635745"/>
                <w:placeholder>
                  <w:docPart w:val="C98CBD5A23C24EDEB3B437DB912CFA3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-1673556320"/>
                <w:placeholder>
                  <w:docPart w:val="2C28C8F9D8B5410EB05D1F656925FC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-53469802"/>
                <w:placeholder>
                  <w:docPart w:val="A4EE8A6ECA48492092536AF2F4B25B5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14:paraId="704D0D05" w14:textId="77777777" w:rsidR="002C2CDD" w:rsidRPr="00906BEE" w:rsidRDefault="00C80325" w:rsidP="007569C1">
            <w:sdt>
              <w:sdtPr>
                <w:alias w:val="Education details 2:"/>
                <w:tag w:val="Education details 2:"/>
                <w:id w:val="-1546364347"/>
                <w:placeholder>
                  <w:docPart w:val="6BE37A32DD7B48F69F6AEF1FE8F0358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On the Home tab of the ribbon, check out Styles to apply the formatting you need with just a click.</w:t>
                </w:r>
              </w:sdtContent>
            </w:sdt>
          </w:p>
          <w:p w14:paraId="56F95CD8" w14:textId="77777777" w:rsidR="002C2CDD" w:rsidRPr="00906BEE" w:rsidRDefault="00C80325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B81D12131652423C8F2AE3B1A921B45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376BB731" w14:textId="77777777" w:rsidR="00741125" w:rsidRPr="00906BEE" w:rsidRDefault="00C80325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BE71C4D1CC254DF08B880ED861F0E02B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14:paraId="00E81E5A" w14:textId="77777777" w:rsidR="00C62C50" w:rsidRDefault="00C62C50" w:rsidP="00E22E87">
      <w:pPr>
        <w:pStyle w:val="NoSpacing"/>
      </w:pPr>
    </w:p>
    <w:sectPr w:rsidR="00C62C50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8144E" w14:textId="77777777" w:rsidR="00C80325" w:rsidRDefault="00C80325" w:rsidP="00713050">
      <w:pPr>
        <w:spacing w:line="240" w:lineRule="auto"/>
      </w:pPr>
      <w:r>
        <w:separator/>
      </w:r>
    </w:p>
  </w:endnote>
  <w:endnote w:type="continuationSeparator" w:id="0">
    <w:p w14:paraId="2D3A5443" w14:textId="77777777" w:rsidR="00C80325" w:rsidRDefault="00C8032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079D0339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08F87EC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CCE131F" wp14:editId="68C0692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B1FD83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F/tTSgPCAAA3zgAAA4A&#10;AAAAAAAAAAAAAAAALgIAAGRycy9lMm9Eb2MueG1sUEsBAi0AFAAGAAgAAAAhAGhHG9DYAAAAAwEA&#10;AA8AAAAAAAAAAAAAAAAAaQoAAGRycy9kb3ducmV2LnhtbFBLBQYAAAAABAAEAPMAAABu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5E2607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88F9FD1" wp14:editId="78F2DECD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6357ED6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XLihIAAN5k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CP4pXLihIAAN5k&#10;AAAOAAAAAAAAAAAAAAAAAC4CAABkcnMvZTJvRG9jLnhtbFBLAQItABQABgAIAAAAIQBoRxvQ2AAA&#10;AAMBAAAPAAAAAAAAAAAAAAAAAOQUAABkcnMvZG93bnJldi54bWxQSwUGAAAAAAQABADzAAAA6RUA&#10;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FE5A45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85A626D" wp14:editId="5E7E9E20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46820A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QDFlbDREAAHddAAAOAAAAAAAAAAAAAAAAAC4CAABkcnMvZTJvRG9jLnhtbFBLAQIt&#10;ABQABgAIAAAAIQBoRxvQ2AAAAAMBAAAPAAAAAAAAAAAAAAAAAGcTAABkcnMvZG93bnJldi54bWxQ&#10;SwUGAAAAAAQABADzAAAAbB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7DEC0F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A852A1C" wp14:editId="21AD510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80C32B5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TUe2qmhEAAKxjAAAOAAAAAAAAAAAA&#10;AAAAAC4CAABkcnMvZTJvRG9jLnhtbFBLAQItABQABgAIAAAAIQBoRxvQ2AAAAAMBAAAPAAAAAAAA&#10;AAAAAAAAAPQTAABkcnMvZG93bnJldi54bWxQSwUGAAAAAAQABADzAAAA+RQ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3E57A9E7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D914620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93BF7BE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C9BFDC1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762A4C4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1DCD52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5432975F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56E5B8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1099598" wp14:editId="37BC8FDB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CF9251A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EpQYG4Y&#10;CAAA8jgAAA4AAAAAAAAAAAAAAAAALgIAAGRycy9lMm9Eb2MueG1sUEsBAi0AFAAGAAgAAAAhAGhH&#10;G9DYAAAAAwEAAA8AAAAAAAAAAAAAAAAAcgoAAGRycy9kb3ducmV2LnhtbFBLBQYAAAAABAAEAPMA&#10;AAB3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3B7919E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7E7A1C5" wp14:editId="6C35DAE8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8978950" id="Group 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U7nhIAAPVkAAAOAAAAZHJzL2Uyb0RvYy54bWzsXduOIzlyfTfgfxDq0YCnksx7YXoWRs/u&#10;wMB4vcCUsc9qleoCqyRZUnf17Nf7BBmRImsygonZhQ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DE69TueEgAA9WQAAA4AAAAAAAAAAAAAAAAALgIAAGRycy9lMm9Eb2MueG1sUEsB&#10;Ai0AFAAGAAgAAAAhAGhHG9DYAAAAAwEAAA8AAAAAAAAAAAAAAAAA+BQAAGRycy9kb3ducmV2Lnht&#10;bFBLBQYAAAAABAAEAPMAAAD9FQ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45A491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91BD60A" wp14:editId="6BEF1CDD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785ECF3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I7DLCwJEQAAil0AAA4AAAAAAAAAAAAAAAAALgIAAGRycy9lMm9Eb2MueG1sUEsBAi0AFAAG&#10;AAgAAAAhAGhHG9DYAAAAAwEAAA8AAAAAAAAAAAAAAAAAYxMAAGRycy9kb3ducmV2LnhtbFBLBQYA&#10;AAAABAAEAPMAAABo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6B1F5E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F334551" wp14:editId="7CF71827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A88EFF3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ZStC&#10;660RAADDYwAADgAAAAAAAAAAAAAAAAAuAgAAZHJzL2Uyb0RvYy54bWxQSwECLQAUAAYACAAAACEA&#10;aEcb0NgAAAADAQAADwAAAAAAAAAAAAAAAAAHFAAAZHJzL2Rvd25yZXYueG1sUEsFBgAAAAAEAAQA&#10;8wAAAAw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41FB1208" w14:textId="77777777" w:rsidTr="006D76B1">
      <w:sdt>
        <w:sdtPr>
          <w:id w:val="206994694"/>
          <w:placeholder>
            <w:docPart w:val="BE71C4D1CC254DF08B880ED861F0E02B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33E60129" w14:textId="77777777" w:rsidR="00811117" w:rsidRPr="00CA3DF1" w:rsidRDefault="00B76A83" w:rsidP="003C5528">
              <w:pPr>
                <w:pStyle w:val="Footer"/>
              </w:pPr>
              <w:r>
                <w:t>Email</w:t>
              </w:r>
            </w:p>
          </w:tc>
        </w:sdtContent>
      </w:sdt>
      <w:sdt>
        <w:sdtPr>
          <w:id w:val="-2118979991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19C76015" w14:textId="77777777"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sdt>
        <w:sdtPr>
          <w:id w:val="1734046813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10BDC579" w14:textId="77777777" w:rsidR="00811117" w:rsidRPr="00C2098A" w:rsidRDefault="00B76A83" w:rsidP="00217980">
              <w:pPr>
                <w:pStyle w:val="Footer"/>
              </w:pPr>
              <w:r>
                <w:t>Telephone</w:t>
              </w:r>
            </w:p>
          </w:tc>
        </w:sdtContent>
      </w:sdt>
      <w:sdt>
        <w:sdtPr>
          <w:id w:val="-1053928120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5B4D5D24" w14:textId="77777777"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14:paraId="57EFA295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D8821" w14:textId="77777777" w:rsidR="00C80325" w:rsidRDefault="00C80325" w:rsidP="00713050">
      <w:pPr>
        <w:spacing w:line="240" w:lineRule="auto"/>
      </w:pPr>
      <w:r>
        <w:separator/>
      </w:r>
    </w:p>
  </w:footnote>
  <w:footnote w:type="continuationSeparator" w:id="0">
    <w:p w14:paraId="7CA7D038" w14:textId="77777777" w:rsidR="00C80325" w:rsidRDefault="00C8032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3B711AFB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555BB25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26E55D" wp14:editId="073A25F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4689D5B" id="Group 3" o:spid="_x0000_s1026" alt="&quot;&quot;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38CC8FE3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54F96883" w14:textId="77777777" w:rsidR="001A5CA9" w:rsidRPr="009B3C40" w:rsidRDefault="00C80325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A4EE8A6ECA48492092536AF2F4B25B5E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7F2B3CE8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1AB8B7D5" w14:textId="77777777" w:rsidR="001A5CA9" w:rsidRPr="00F207C0" w:rsidRDefault="001A5CA9" w:rsidP="001A5CA9"/>
      </w:tc>
    </w:tr>
  </w:tbl>
  <w:p w14:paraId="7D24D64A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5E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A68FA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D4C5E"/>
    <w:rsid w:val="008E4B30"/>
    <w:rsid w:val="00906BEE"/>
    <w:rsid w:val="009243E7"/>
    <w:rsid w:val="00985D58"/>
    <w:rsid w:val="009B3C40"/>
    <w:rsid w:val="009E3511"/>
    <w:rsid w:val="009F7AD9"/>
    <w:rsid w:val="00A42540"/>
    <w:rsid w:val="00A50939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0325"/>
    <w:rsid w:val="00C875AB"/>
    <w:rsid w:val="00C96E48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18D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i4\AppData\Local\Microsoft\Office\16.0\DTS\en-US%7bD79286BC-6BD4-4008-8EE6-D44C3A8143FC%7d\%7b2EFDCA13-34FC-498C-84E8-37FC1D803ECF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1C58540DB64D8C8197CBB563D1E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31D4F-17B1-47EC-A47A-08F939E81D61}"/>
      </w:docPartPr>
      <w:docPartBody>
        <w:p w:rsidR="00000000" w:rsidRDefault="00BF16EC">
          <w:pPr>
            <w:pStyle w:val="261C58540DB64D8C8197CBB563D1EFAB"/>
          </w:pPr>
          <w:r>
            <w:t>YN</w:t>
          </w:r>
        </w:p>
      </w:docPartBody>
    </w:docPart>
    <w:docPart>
      <w:docPartPr>
        <w:name w:val="10AA94FF928048A4A377EC715F215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03825-99FD-4EF7-A0B2-6EC47EC1936C}"/>
      </w:docPartPr>
      <w:docPartBody>
        <w:p w:rsidR="00000000" w:rsidRDefault="00BF16EC">
          <w:pPr>
            <w:pStyle w:val="10AA94FF928048A4A377EC715F215C40"/>
          </w:pPr>
          <w:r w:rsidRPr="00906BEE">
            <w:t>Objective</w:t>
          </w:r>
        </w:p>
      </w:docPartBody>
    </w:docPart>
    <w:docPart>
      <w:docPartPr>
        <w:name w:val="376B69C2C05E45B3A84B3AD7E4A76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83C29-41FC-4498-895C-3383EC6EB28F}"/>
      </w:docPartPr>
      <w:docPartBody>
        <w:p w:rsidR="00DF750A" w:rsidRDefault="00BF16EC" w:rsidP="007569C1">
          <w:r w:rsidRPr="00906BEE">
            <w:t>To get started, click placeholder text and start typing. Be brief: one or two sentences.</w:t>
          </w:r>
        </w:p>
        <w:p w:rsidR="00000000" w:rsidRDefault="00BF16EC">
          <w:pPr>
            <w:pStyle w:val="376B69C2C05E45B3A84B3AD7E4A76B0F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B6D196ED4E184EF09E5D2F7AFB624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B9397-A363-4D5A-BA97-47095E3BCAFD}"/>
      </w:docPartPr>
      <w:docPartBody>
        <w:p w:rsidR="00000000" w:rsidRDefault="00BF16EC">
          <w:pPr>
            <w:pStyle w:val="B6D196ED4E184EF09E5D2F7AFB624FED"/>
          </w:pPr>
          <w:r w:rsidRPr="00906BEE">
            <w:t>Skills</w:t>
          </w:r>
        </w:p>
      </w:docPartBody>
    </w:docPart>
    <w:docPart>
      <w:docPartPr>
        <w:name w:val="AF6555A417E04DBF85A089AC5EC45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4F965-AA42-4B1D-9895-2698C70614CB}"/>
      </w:docPartPr>
      <w:docPartBody>
        <w:p w:rsidR="00000000" w:rsidRDefault="00BF16EC">
          <w:pPr>
            <w:pStyle w:val="AF6555A417E04DBF85A089AC5EC4594B"/>
          </w:pPr>
          <w:r w:rsidRPr="00906BEE">
            <w:t xml:space="preserve">Explain what you’re especially good at. What </w:t>
          </w:r>
          <w:r w:rsidRPr="00906BEE">
            <w:t>sets you apart? Use your own language—not jargon.</w:t>
          </w:r>
        </w:p>
      </w:docPartBody>
    </w:docPart>
    <w:docPart>
      <w:docPartPr>
        <w:name w:val="0C1D5E7F20F64C6F9A4C738A6A505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6E6E0-2ECD-44A7-B621-56D6BB2DB9D9}"/>
      </w:docPartPr>
      <w:docPartBody>
        <w:p w:rsidR="00000000" w:rsidRDefault="00BF16EC">
          <w:pPr>
            <w:pStyle w:val="0C1D5E7F20F64C6F9A4C738A6A50575F"/>
          </w:pPr>
          <w:r>
            <w:t>Your name</w:t>
          </w:r>
        </w:p>
      </w:docPartBody>
    </w:docPart>
    <w:docPart>
      <w:docPartPr>
        <w:name w:val="26293DE5701849039521808FF99DA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48A75-5227-44B3-B6B1-455E546C20C2}"/>
      </w:docPartPr>
      <w:docPartBody>
        <w:p w:rsidR="00000000" w:rsidRDefault="00BF16EC">
          <w:pPr>
            <w:pStyle w:val="26293DE5701849039521808FF99DA2AD"/>
          </w:pPr>
          <w:r w:rsidRPr="007D6458">
            <w:t>Profession or Industry</w:t>
          </w:r>
        </w:p>
      </w:docPartBody>
    </w:docPart>
    <w:docPart>
      <w:docPartPr>
        <w:name w:val="D277678313254C1B8816F11E20427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C57AD-A2D4-49E6-B1C3-D2820B33B6D5}"/>
      </w:docPartPr>
      <w:docPartBody>
        <w:p w:rsidR="00000000" w:rsidRDefault="00BF16EC">
          <w:pPr>
            <w:pStyle w:val="D277678313254C1B8816F11E204277FA"/>
          </w:pPr>
          <w:r w:rsidRPr="007D6458">
            <w:t>Link to other online p</w:t>
          </w:r>
          <w:r w:rsidRPr="007D6458">
            <w:t>roperties: Portfolio/Website/Blog</w:t>
          </w:r>
        </w:p>
      </w:docPartBody>
    </w:docPart>
    <w:docPart>
      <w:docPartPr>
        <w:name w:val="8C5ADFE0386F48A49824C7AA528A6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E0F6B-1C19-460A-A35C-5D0DCC35FBA9}"/>
      </w:docPartPr>
      <w:docPartBody>
        <w:p w:rsidR="00000000" w:rsidRDefault="00BF16EC">
          <w:pPr>
            <w:pStyle w:val="8C5ADFE0386F48A49824C7AA528A60B9"/>
          </w:pPr>
          <w:r w:rsidRPr="00906BEE">
            <w:t>Experience</w:t>
          </w:r>
        </w:p>
      </w:docPartBody>
    </w:docPart>
    <w:docPart>
      <w:docPartPr>
        <w:name w:val="30BFE244CDFC4A3190AAEEA810740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2E71C-F211-4228-B23C-0174805F85E8}"/>
      </w:docPartPr>
      <w:docPartBody>
        <w:p w:rsidR="00000000" w:rsidRDefault="00BF16EC">
          <w:pPr>
            <w:pStyle w:val="30BFE244CDFC4A3190AAEEA810740E64"/>
          </w:pPr>
          <w:r w:rsidRPr="00906BEE">
            <w:t>Job Title</w:t>
          </w:r>
        </w:p>
      </w:docPartBody>
    </w:docPart>
    <w:docPart>
      <w:docPartPr>
        <w:name w:val="D72C2685C9374522BCB124395500B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559BB-5D2B-4959-A115-88520C220315}"/>
      </w:docPartPr>
      <w:docPartBody>
        <w:p w:rsidR="00000000" w:rsidRDefault="00BF16EC">
          <w:pPr>
            <w:pStyle w:val="D72C2685C9374522BCB124395500B9B8"/>
          </w:pPr>
          <w:r w:rsidRPr="00906BEE">
            <w:t>Company</w:t>
          </w:r>
        </w:p>
      </w:docPartBody>
    </w:docPart>
    <w:docPart>
      <w:docPartPr>
        <w:name w:val="FAC572B9D10747CB99525C3504106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F686F-AC79-4227-9F3F-6DAC094804A8}"/>
      </w:docPartPr>
      <w:docPartBody>
        <w:p w:rsidR="00000000" w:rsidRDefault="00BF16EC">
          <w:pPr>
            <w:pStyle w:val="FAC572B9D10747CB99525C3504106551"/>
          </w:pPr>
          <w:r w:rsidRPr="00906BEE">
            <w:t>Dates From</w:t>
          </w:r>
        </w:p>
      </w:docPartBody>
    </w:docPart>
    <w:docPart>
      <w:docPartPr>
        <w:name w:val="0A2D4A8B4EB843EA8C3B624D30B20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861A6-31A4-4DC7-8D85-FB9AF695A18F}"/>
      </w:docPartPr>
      <w:docPartBody>
        <w:p w:rsidR="00000000" w:rsidRDefault="00BF16EC">
          <w:pPr>
            <w:pStyle w:val="0A2D4A8B4EB843EA8C3B624D30B207FE"/>
          </w:pPr>
          <w:r w:rsidRPr="00906BEE">
            <w:t>To</w:t>
          </w:r>
        </w:p>
      </w:docPartBody>
    </w:docPart>
    <w:docPart>
      <w:docPartPr>
        <w:name w:val="51E15F359719421E803DDC022AB4C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2DF6F-6464-4A58-8131-45A9B28C3A69}"/>
      </w:docPartPr>
      <w:docPartBody>
        <w:p w:rsidR="00000000" w:rsidRDefault="00BF16EC">
          <w:pPr>
            <w:pStyle w:val="51E15F359719421E803DDC022AB4C525"/>
          </w:pPr>
          <w:r w:rsidRPr="00906BEE">
            <w:t>Summarize your key responsibilities, leadership, and most stellar accomplishments.  Don’t list everything; keep it relevant and include data that shows the impact you</w:t>
          </w:r>
          <w:r w:rsidRPr="00906BEE">
            <w:t xml:space="preserve"> made.</w:t>
          </w:r>
        </w:p>
      </w:docPartBody>
    </w:docPart>
    <w:docPart>
      <w:docPartPr>
        <w:name w:val="B458109210424A50B25A9AE4C03A9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E581D-044E-4E31-B522-A31E1FBFE58E}"/>
      </w:docPartPr>
      <w:docPartBody>
        <w:p w:rsidR="00000000" w:rsidRDefault="00BF16EC">
          <w:pPr>
            <w:pStyle w:val="B458109210424A50B25A9AE4C03A9A05"/>
          </w:pPr>
          <w:r w:rsidRPr="00906BEE">
            <w:t>Job Title</w:t>
          </w:r>
        </w:p>
      </w:docPartBody>
    </w:docPart>
    <w:docPart>
      <w:docPartPr>
        <w:name w:val="FE1962EFAA894AC4AF339CEA7D7C2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0BAA3-D53C-44DB-89B0-43E7E7018C12}"/>
      </w:docPartPr>
      <w:docPartBody>
        <w:p w:rsidR="00000000" w:rsidRDefault="00BF16EC">
          <w:pPr>
            <w:pStyle w:val="FE1962EFAA894AC4AF339CEA7D7C2E9F"/>
          </w:pPr>
          <w:r w:rsidRPr="00906BEE">
            <w:t>Company</w:t>
          </w:r>
        </w:p>
      </w:docPartBody>
    </w:docPart>
    <w:docPart>
      <w:docPartPr>
        <w:name w:val="70BFA28C3F14432F93F35A26F9472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B77D1-6B53-48C3-85AD-8C6B6D551D31}"/>
      </w:docPartPr>
      <w:docPartBody>
        <w:p w:rsidR="00000000" w:rsidRDefault="00BF16EC">
          <w:pPr>
            <w:pStyle w:val="70BFA28C3F14432F93F35A26F9472DEE"/>
          </w:pPr>
          <w:r w:rsidRPr="00906BEE">
            <w:t>Dates From</w:t>
          </w:r>
        </w:p>
      </w:docPartBody>
    </w:docPart>
    <w:docPart>
      <w:docPartPr>
        <w:name w:val="E0F01D81F0634FB78888F89B07E7C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9BEB4-D78F-4239-8E0B-07213D12235F}"/>
      </w:docPartPr>
      <w:docPartBody>
        <w:p w:rsidR="00000000" w:rsidRDefault="00BF16EC">
          <w:pPr>
            <w:pStyle w:val="E0F01D81F0634FB78888F89B07E7C041"/>
          </w:pPr>
          <w:r w:rsidRPr="00906BEE">
            <w:t>To</w:t>
          </w:r>
        </w:p>
      </w:docPartBody>
    </w:docPart>
    <w:docPart>
      <w:docPartPr>
        <w:name w:val="D883FF721584431D917748FAE5909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61875-E6B8-4A65-95A6-0B4BBC966D0C}"/>
      </w:docPartPr>
      <w:docPartBody>
        <w:p w:rsidR="00000000" w:rsidRDefault="00BF16EC">
          <w:pPr>
            <w:pStyle w:val="D883FF721584431D917748FAE5909D96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9A6DB64F0BE44FF3B417025B0E9A5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022A1-9DC9-4D18-818F-06042DE91564}"/>
      </w:docPartPr>
      <w:docPartBody>
        <w:p w:rsidR="00000000" w:rsidRDefault="00BF16EC">
          <w:pPr>
            <w:pStyle w:val="9A6DB64F0BE44FF3B417025B0E9A58B1"/>
          </w:pPr>
          <w:r w:rsidRPr="00906BEE">
            <w:t>Education</w:t>
          </w:r>
        </w:p>
      </w:docPartBody>
    </w:docPart>
    <w:docPart>
      <w:docPartPr>
        <w:name w:val="8F815246A63342D88D91C6D48DE4E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1D253-BDCB-45B6-8263-3C17184A63EF}"/>
      </w:docPartPr>
      <w:docPartBody>
        <w:p w:rsidR="00000000" w:rsidRDefault="00BF16EC">
          <w:pPr>
            <w:pStyle w:val="8F815246A63342D88D91C6D48DE4E2DC"/>
          </w:pPr>
          <w:r w:rsidRPr="00906BEE">
            <w:t>Degree</w:t>
          </w:r>
        </w:p>
      </w:docPartBody>
    </w:docPart>
    <w:docPart>
      <w:docPartPr>
        <w:name w:val="7FE29F73AC204AA3890F9633377FF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B8472-F9EC-4D50-AB3C-04BC1D96FEBB}"/>
      </w:docPartPr>
      <w:docPartBody>
        <w:p w:rsidR="00000000" w:rsidRDefault="00BF16EC">
          <w:pPr>
            <w:pStyle w:val="7FE29F73AC204AA3890F9633377FFA52"/>
          </w:pPr>
          <w:r w:rsidRPr="00906BEE">
            <w:t>Date Earned</w:t>
          </w:r>
        </w:p>
      </w:docPartBody>
    </w:docPart>
    <w:docPart>
      <w:docPartPr>
        <w:name w:val="23AB1FD4DBE54D0E85D75D23F74F7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1B2DB-371C-4419-B0CA-B7B2290F1B43}"/>
      </w:docPartPr>
      <w:docPartBody>
        <w:p w:rsidR="00000000" w:rsidRDefault="00BF16EC">
          <w:pPr>
            <w:pStyle w:val="23AB1FD4DBE54D0E85D75D23F74F7B97"/>
          </w:pPr>
          <w:r w:rsidRPr="00906BEE">
            <w:t>School</w:t>
          </w:r>
        </w:p>
      </w:docPartBody>
    </w:docPart>
    <w:docPart>
      <w:docPartPr>
        <w:name w:val="CC9614EAE9F74D31B91F87427C737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99784-887A-49D1-BBE8-08EC561C31E6}"/>
      </w:docPartPr>
      <w:docPartBody>
        <w:p w:rsidR="00000000" w:rsidRDefault="00BF16EC">
          <w:pPr>
            <w:pStyle w:val="CC9614EAE9F74D31B91F87427C7377CC"/>
          </w:pPr>
          <w:r w:rsidRPr="00906BEE">
            <w:t>You might want to include your GPA and a summary of relevant coursework, awards</w:t>
          </w:r>
          <w:r w:rsidRPr="00906BEE">
            <w:t>, and honors.</w:t>
          </w:r>
        </w:p>
      </w:docPartBody>
    </w:docPart>
    <w:docPart>
      <w:docPartPr>
        <w:name w:val="C98CBD5A23C24EDEB3B437DB912CF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5D5AF-6743-48F7-AF81-4198B3A2B31D}"/>
      </w:docPartPr>
      <w:docPartBody>
        <w:p w:rsidR="00000000" w:rsidRDefault="00BF16EC">
          <w:pPr>
            <w:pStyle w:val="C98CBD5A23C24EDEB3B437DB912CFA3E"/>
          </w:pPr>
          <w:r w:rsidRPr="00906BEE">
            <w:t>Degree</w:t>
          </w:r>
        </w:p>
      </w:docPartBody>
    </w:docPart>
    <w:docPart>
      <w:docPartPr>
        <w:name w:val="2C28C8F9D8B5410EB05D1F656925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7E585-C815-482C-89C3-E0A9BDA5816F}"/>
      </w:docPartPr>
      <w:docPartBody>
        <w:p w:rsidR="00000000" w:rsidRDefault="00BF16EC">
          <w:pPr>
            <w:pStyle w:val="2C28C8F9D8B5410EB05D1F656925FC7D"/>
          </w:pPr>
          <w:r w:rsidRPr="00906BEE">
            <w:t>Date Earned</w:t>
          </w:r>
        </w:p>
      </w:docPartBody>
    </w:docPart>
    <w:docPart>
      <w:docPartPr>
        <w:name w:val="A4EE8A6ECA48492092536AF2F4B25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8ED4C-D55C-4DA9-8CC5-27992635325F}"/>
      </w:docPartPr>
      <w:docPartBody>
        <w:p w:rsidR="00000000" w:rsidRDefault="00BF16EC">
          <w:pPr>
            <w:pStyle w:val="A4EE8A6ECA48492092536AF2F4B25B5E"/>
          </w:pPr>
          <w:r w:rsidRPr="00906BEE">
            <w:t>School</w:t>
          </w:r>
        </w:p>
      </w:docPartBody>
    </w:docPart>
    <w:docPart>
      <w:docPartPr>
        <w:name w:val="6BE37A32DD7B48F69F6AEF1FE8F03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8CE13-841E-4DC4-928E-716184100291}"/>
      </w:docPartPr>
      <w:docPartBody>
        <w:p w:rsidR="00000000" w:rsidRDefault="00BF16EC">
          <w:pPr>
            <w:pStyle w:val="6BE37A32DD7B48F69F6AEF1FE8F03581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B81D12131652423C8F2AE3B1A921B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2EFB6-CA17-4E83-A497-6F6820B53516}"/>
      </w:docPartPr>
      <w:docPartBody>
        <w:p w:rsidR="00000000" w:rsidRDefault="00BF16EC">
          <w:pPr>
            <w:pStyle w:val="B81D12131652423C8F2AE3B1A921B452"/>
          </w:pPr>
          <w:r w:rsidRPr="00906BEE">
            <w:t>Volunteer Experience or Leadership</w:t>
          </w:r>
        </w:p>
      </w:docPartBody>
    </w:docPart>
    <w:docPart>
      <w:docPartPr>
        <w:name w:val="BE71C4D1CC254DF08B880ED861F0E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66B4A-0617-43A1-8B5A-A0809BE08250}"/>
      </w:docPartPr>
      <w:docPartBody>
        <w:p w:rsidR="00000000" w:rsidRDefault="00BF16EC">
          <w:pPr>
            <w:pStyle w:val="BE71C4D1CC254DF08B880ED861F0E02B"/>
          </w:pPr>
          <w:r w:rsidRPr="00906BEE">
            <w:t xml:space="preserve">Did you manage a team for your club, lead a project for your favorite </w:t>
          </w:r>
          <w:r w:rsidRPr="00906BEE">
            <w:t>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EC"/>
    <w:rsid w:val="00BF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1C58540DB64D8C8197CBB563D1EFAB">
    <w:name w:val="261C58540DB64D8C8197CBB563D1EFAB"/>
  </w:style>
  <w:style w:type="paragraph" w:customStyle="1" w:styleId="10AA94FF928048A4A377EC715F215C40">
    <w:name w:val="10AA94FF928048A4A377EC715F215C40"/>
  </w:style>
  <w:style w:type="paragraph" w:customStyle="1" w:styleId="376B69C2C05E45B3A84B3AD7E4A76B0F">
    <w:name w:val="376B69C2C05E45B3A84B3AD7E4A76B0F"/>
  </w:style>
  <w:style w:type="paragraph" w:customStyle="1" w:styleId="B6D196ED4E184EF09E5D2F7AFB624FED">
    <w:name w:val="B6D196ED4E184EF09E5D2F7AFB624FED"/>
  </w:style>
  <w:style w:type="paragraph" w:customStyle="1" w:styleId="AF6555A417E04DBF85A089AC5EC4594B">
    <w:name w:val="AF6555A417E04DBF85A089AC5EC4594B"/>
  </w:style>
  <w:style w:type="paragraph" w:customStyle="1" w:styleId="0C1D5E7F20F64C6F9A4C738A6A50575F">
    <w:name w:val="0C1D5E7F20F64C6F9A4C738A6A50575F"/>
  </w:style>
  <w:style w:type="paragraph" w:customStyle="1" w:styleId="26293DE5701849039521808FF99DA2AD">
    <w:name w:val="26293DE5701849039521808FF99DA2AD"/>
  </w:style>
  <w:style w:type="paragraph" w:customStyle="1" w:styleId="D277678313254C1B8816F11E204277FA">
    <w:name w:val="D277678313254C1B8816F11E204277FA"/>
  </w:style>
  <w:style w:type="paragraph" w:customStyle="1" w:styleId="8C5ADFE0386F48A49824C7AA528A60B9">
    <w:name w:val="8C5ADFE0386F48A49824C7AA528A60B9"/>
  </w:style>
  <w:style w:type="paragraph" w:customStyle="1" w:styleId="30BFE244CDFC4A3190AAEEA810740E64">
    <w:name w:val="30BFE244CDFC4A3190AAEEA810740E64"/>
  </w:style>
  <w:style w:type="paragraph" w:customStyle="1" w:styleId="D72C2685C9374522BCB124395500B9B8">
    <w:name w:val="D72C2685C9374522BCB124395500B9B8"/>
  </w:style>
  <w:style w:type="paragraph" w:customStyle="1" w:styleId="FAC572B9D10747CB99525C3504106551">
    <w:name w:val="FAC572B9D10747CB99525C3504106551"/>
  </w:style>
  <w:style w:type="paragraph" w:customStyle="1" w:styleId="0A2D4A8B4EB843EA8C3B624D30B207FE">
    <w:name w:val="0A2D4A8B4EB843EA8C3B624D30B207FE"/>
  </w:style>
  <w:style w:type="paragraph" w:customStyle="1" w:styleId="51E15F359719421E803DDC022AB4C525">
    <w:name w:val="51E15F359719421E803DDC022AB4C525"/>
  </w:style>
  <w:style w:type="paragraph" w:customStyle="1" w:styleId="B458109210424A50B25A9AE4C03A9A05">
    <w:name w:val="B458109210424A50B25A9AE4C03A9A05"/>
  </w:style>
  <w:style w:type="paragraph" w:customStyle="1" w:styleId="FE1962EFAA894AC4AF339CEA7D7C2E9F">
    <w:name w:val="FE1962EFAA894AC4AF339CEA7D7C2E9F"/>
  </w:style>
  <w:style w:type="paragraph" w:customStyle="1" w:styleId="70BFA28C3F14432F93F35A26F9472DEE">
    <w:name w:val="70BFA28C3F14432F93F35A26F9472DEE"/>
  </w:style>
  <w:style w:type="paragraph" w:customStyle="1" w:styleId="E0F01D81F0634FB78888F89B07E7C041">
    <w:name w:val="E0F01D81F0634FB78888F89B07E7C041"/>
  </w:style>
  <w:style w:type="paragraph" w:customStyle="1" w:styleId="D883FF721584431D917748FAE5909D96">
    <w:name w:val="D883FF721584431D917748FAE5909D96"/>
  </w:style>
  <w:style w:type="paragraph" w:customStyle="1" w:styleId="9A6DB64F0BE44FF3B417025B0E9A58B1">
    <w:name w:val="9A6DB64F0BE44FF3B417025B0E9A58B1"/>
  </w:style>
  <w:style w:type="paragraph" w:customStyle="1" w:styleId="8F815246A63342D88D91C6D48DE4E2DC">
    <w:name w:val="8F815246A63342D88D91C6D48DE4E2DC"/>
  </w:style>
  <w:style w:type="paragraph" w:customStyle="1" w:styleId="7FE29F73AC204AA3890F9633377FFA52">
    <w:name w:val="7FE29F73AC204AA3890F9633377FFA52"/>
  </w:style>
  <w:style w:type="paragraph" w:customStyle="1" w:styleId="23AB1FD4DBE54D0E85D75D23F74F7B97">
    <w:name w:val="23AB1FD4DBE54D0E85D75D23F74F7B97"/>
  </w:style>
  <w:style w:type="paragraph" w:customStyle="1" w:styleId="CC9614EAE9F74D31B91F87427C7377CC">
    <w:name w:val="CC9614EAE9F74D31B91F87427C7377CC"/>
  </w:style>
  <w:style w:type="paragraph" w:customStyle="1" w:styleId="C98CBD5A23C24EDEB3B437DB912CFA3E">
    <w:name w:val="C98CBD5A23C24EDEB3B437DB912CFA3E"/>
  </w:style>
  <w:style w:type="paragraph" w:customStyle="1" w:styleId="2C28C8F9D8B5410EB05D1F656925FC7D">
    <w:name w:val="2C28C8F9D8B5410EB05D1F656925FC7D"/>
  </w:style>
  <w:style w:type="paragraph" w:customStyle="1" w:styleId="A4EE8A6ECA48492092536AF2F4B25B5E">
    <w:name w:val="A4EE8A6ECA48492092536AF2F4B25B5E"/>
  </w:style>
  <w:style w:type="paragraph" w:customStyle="1" w:styleId="6BE37A32DD7B48F69F6AEF1FE8F03581">
    <w:name w:val="6BE37A32DD7B48F69F6AEF1FE8F03581"/>
  </w:style>
  <w:style w:type="paragraph" w:customStyle="1" w:styleId="B81D12131652423C8F2AE3B1A921B452">
    <w:name w:val="B81D12131652423C8F2AE3B1A921B452"/>
  </w:style>
  <w:style w:type="paragraph" w:customStyle="1" w:styleId="BE71C4D1CC254DF08B880ED861F0E02B">
    <w:name w:val="BE71C4D1CC254DF08B880ED861F0E0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{2EFDCA13-34FC-498C-84E8-37FC1D803ECF}tf16392716_win32</Template>
  <TotalTime>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Embedded software engineer</dc:subject>
  <dc:creator/>
  <cp:keywords/>
  <dc:description>https://www.linkedin.com/in/hari-prasath-887b84bb/</dc:description>
  <cp:lastModifiedBy/>
  <cp:revision>1</cp:revision>
  <dcterms:created xsi:type="dcterms:W3CDTF">2022-04-05T15:21:00Z</dcterms:created>
  <dcterms:modified xsi:type="dcterms:W3CDTF">2022-04-05T15:22:00Z</dcterms:modified>
</cp:coreProperties>
</file>